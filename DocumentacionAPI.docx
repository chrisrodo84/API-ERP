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E8FE0" w14:textId="77777777" w:rsidR="00831721" w:rsidRDefault="00831721" w:rsidP="00831721">
      <w:pPr>
        <w:spacing w:before="120" w:after="0"/>
      </w:pPr>
      <w:r w:rsidRPr="0041428F">
        <w:rPr>
          <w:noProof/>
          <w:lang w:bidi="es-MX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449605A8" wp14:editId="4A63D4DF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áfico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orma libre: Forma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a libre: Forma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a libre: Forma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orma libre: Forma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6F063D" id="Gráfico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">
  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a lib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encabezado"/>
      </w:tblPr>
      <w:tblGrid>
        <w:gridCol w:w="10466"/>
      </w:tblGrid>
      <w:tr w:rsidR="00A66B18" w:rsidRPr="0041428F" w14:paraId="7A0A9A1E" w14:textId="77777777" w:rsidTr="00A6783B">
        <w:trPr>
          <w:trHeight w:val="270"/>
          <w:jc w:val="center"/>
        </w:trPr>
        <w:tc>
          <w:tcPr>
            <w:tcW w:w="10800" w:type="dxa"/>
          </w:tcPr>
          <w:p w14:paraId="0F924916" w14:textId="064A3A09" w:rsidR="00A66B18" w:rsidRPr="0041428F" w:rsidRDefault="00212EFB" w:rsidP="00A66B18">
            <w:pPr>
              <w:pStyle w:val="Informacindecontacto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9EA31F2" wp14:editId="03F973B6">
                  <wp:extent cx="3179141" cy="391242"/>
                  <wp:effectExtent l="0" t="0" r="2540" b="8890"/>
                  <wp:docPr id="1146779529" name="Imagen 1" descr="miram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iram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4821" cy="401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018" w:rsidRPr="0041428F" w14:paraId="0DE41BEC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03C77BE5" w14:textId="67E16CB6" w:rsidR="00A66B18" w:rsidRPr="00A66B18" w:rsidRDefault="005319AF" w:rsidP="00A66B18">
            <w:pPr>
              <w:pStyle w:val="Informacindecontacto"/>
            </w:pPr>
            <w:r>
              <w:t>Miramar Medcom S.A. de C.V.</w:t>
            </w:r>
          </w:p>
          <w:p w14:paraId="16E8B192" w14:textId="6D20264F" w:rsidR="003E24DF" w:rsidRPr="0041428F" w:rsidRDefault="005319AF" w:rsidP="00A66B18">
            <w:pPr>
              <w:pStyle w:val="Informacindecontacto"/>
            </w:pPr>
            <w:r w:rsidRPr="005319AF">
              <w:t>Tiburcio Sánchez de la Barquera 46, Col</w:t>
            </w:r>
            <w:r>
              <w:t>.</w:t>
            </w:r>
            <w:r w:rsidRPr="005319AF">
              <w:t xml:space="preserve"> Merced Gómez, Del</w:t>
            </w:r>
            <w:r>
              <w:t>.</w:t>
            </w:r>
            <w:r w:rsidRPr="005319AF">
              <w:t xml:space="preserve"> Benito Juárez, 03930 Ciudad de México</w:t>
            </w:r>
          </w:p>
          <w:p w14:paraId="77F0FC69" w14:textId="49CACD33" w:rsidR="003E24DF" w:rsidRPr="00A66B18" w:rsidRDefault="005319AF" w:rsidP="00A66B18">
            <w:pPr>
              <w:pStyle w:val="Informacindecontacto"/>
            </w:pPr>
            <w:r w:rsidRPr="005319AF">
              <w:rPr>
                <w:rStyle w:val="Textoennegrita"/>
                <w:b w:val="0"/>
                <w:bCs w:val="0"/>
              </w:rPr>
              <w:t>55 5662 1604</w:t>
            </w:r>
          </w:p>
          <w:p w14:paraId="4B23931A" w14:textId="77777777" w:rsidR="003E24DF" w:rsidRDefault="005319AF" w:rsidP="00A66B18">
            <w:pPr>
              <w:pStyle w:val="Informacindecontacto"/>
            </w:pPr>
            <w:r w:rsidRPr="005319AF">
              <w:t>https://miramar.mx/</w:t>
            </w:r>
          </w:p>
          <w:p w14:paraId="688BE8CF" w14:textId="77777777" w:rsidR="005319AF" w:rsidRDefault="005319AF" w:rsidP="00A66B18">
            <w:pPr>
              <w:pStyle w:val="Informacindecontacto"/>
              <w:rPr>
                <w:color w:val="000000" w:themeColor="text1"/>
              </w:rPr>
            </w:pPr>
          </w:p>
          <w:p w14:paraId="789D953F" w14:textId="77777777" w:rsidR="005319AF" w:rsidRDefault="005319AF" w:rsidP="00A66B18">
            <w:pPr>
              <w:pStyle w:val="Informacindecontacto"/>
              <w:rPr>
                <w:color w:val="000000" w:themeColor="text1"/>
              </w:rPr>
            </w:pPr>
          </w:p>
          <w:p w14:paraId="52AE9056" w14:textId="675E44F3" w:rsidR="005319AF" w:rsidRPr="0041428F" w:rsidRDefault="005319AF" w:rsidP="005319AF">
            <w:pPr>
              <w:pStyle w:val="Informacindecontacto"/>
              <w:ind w:left="0"/>
              <w:rPr>
                <w:color w:val="000000" w:themeColor="text1"/>
              </w:rPr>
            </w:pPr>
          </w:p>
        </w:tc>
      </w:tr>
    </w:tbl>
    <w:p w14:paraId="291AC8C3" w14:textId="2CD76511" w:rsidR="005319AF" w:rsidRDefault="005319AF" w:rsidP="005319AF">
      <w:pPr>
        <w:pStyle w:val="Cierre"/>
        <w:spacing w:after="0"/>
        <w:ind w:left="0"/>
        <w:jc w:val="both"/>
      </w:pPr>
      <w:r>
        <w:t xml:space="preserve">En el presente documento, se encuentra la información para otorgar a la plataforma de IXULABS la información necesaria de </w:t>
      </w:r>
      <w:r w:rsidR="00FE2735">
        <w:t>7</w:t>
      </w:r>
      <w:r>
        <w:t xml:space="preserve"> servicios. Dichos servicios son: </w:t>
      </w:r>
    </w:p>
    <w:p w14:paraId="4B71D2A6" w14:textId="77777777" w:rsidR="005319AF" w:rsidRPr="005319AF" w:rsidRDefault="005319AF" w:rsidP="005319AF">
      <w:pPr>
        <w:pStyle w:val="Firma"/>
      </w:pPr>
    </w:p>
    <w:p w14:paraId="28450A8D" w14:textId="7FF2B6DC" w:rsidR="005319AF" w:rsidRDefault="005319AF" w:rsidP="005319AF">
      <w:pPr>
        <w:pStyle w:val="Firma"/>
        <w:numPr>
          <w:ilvl w:val="0"/>
          <w:numId w:val="2"/>
        </w:numPr>
        <w:spacing w:after="0"/>
      </w:pPr>
      <w:r>
        <w:t>Clientes</w:t>
      </w:r>
    </w:p>
    <w:p w14:paraId="3CBA646D" w14:textId="469210E7" w:rsidR="005319AF" w:rsidRDefault="005319AF" w:rsidP="005319AF">
      <w:pPr>
        <w:pStyle w:val="Firma"/>
        <w:numPr>
          <w:ilvl w:val="0"/>
          <w:numId w:val="2"/>
        </w:numPr>
        <w:spacing w:after="0"/>
      </w:pPr>
      <w:r>
        <w:t>Áreas Miramar</w:t>
      </w:r>
    </w:p>
    <w:p w14:paraId="35852FAB" w14:textId="16DC046C" w:rsidR="005319AF" w:rsidRDefault="005319AF" w:rsidP="005319AF">
      <w:pPr>
        <w:pStyle w:val="Firma"/>
        <w:numPr>
          <w:ilvl w:val="0"/>
          <w:numId w:val="2"/>
        </w:numPr>
        <w:spacing w:after="0"/>
      </w:pPr>
      <w:r>
        <w:t>Formatos de entrega</w:t>
      </w:r>
    </w:p>
    <w:p w14:paraId="722FE39C" w14:textId="718C166D" w:rsidR="004211E9" w:rsidRDefault="00FE2735" w:rsidP="005319AF">
      <w:pPr>
        <w:pStyle w:val="Firma"/>
        <w:numPr>
          <w:ilvl w:val="0"/>
          <w:numId w:val="2"/>
        </w:numPr>
        <w:spacing w:after="0"/>
      </w:pPr>
      <w:r>
        <w:t>OV ’s</w:t>
      </w:r>
    </w:p>
    <w:p w14:paraId="0968E048" w14:textId="3BC48D1C" w:rsidR="003D7E46" w:rsidRDefault="003D7E46" w:rsidP="003D7E46">
      <w:pPr>
        <w:pStyle w:val="Firma"/>
        <w:numPr>
          <w:ilvl w:val="1"/>
          <w:numId w:val="2"/>
        </w:numPr>
        <w:spacing w:after="0"/>
      </w:pPr>
      <w:r>
        <w:t xml:space="preserve">Todas las OV ‘s </w:t>
      </w:r>
    </w:p>
    <w:p w14:paraId="5B58D35E" w14:textId="46F0D536" w:rsidR="00FE2735" w:rsidRDefault="00FE2735" w:rsidP="003D7E46">
      <w:pPr>
        <w:pStyle w:val="Firma"/>
        <w:numPr>
          <w:ilvl w:val="1"/>
          <w:numId w:val="2"/>
        </w:numPr>
        <w:spacing w:after="0"/>
      </w:pPr>
      <w:r>
        <w:t>OV con id de laboratorio</w:t>
      </w:r>
    </w:p>
    <w:p w14:paraId="7A218F7E" w14:textId="0DEF53E6" w:rsidR="003D7E46" w:rsidRDefault="003D7E46" w:rsidP="005319AF">
      <w:pPr>
        <w:pStyle w:val="Firma"/>
        <w:numPr>
          <w:ilvl w:val="0"/>
          <w:numId w:val="2"/>
        </w:numPr>
        <w:spacing w:after="0"/>
      </w:pPr>
      <w:r>
        <w:t>Marcas y línea terapéutica</w:t>
      </w:r>
    </w:p>
    <w:p w14:paraId="5DABD62C" w14:textId="1CDAFCED" w:rsidR="00E2792C" w:rsidRDefault="00E2792C" w:rsidP="00E2792C">
      <w:pPr>
        <w:pStyle w:val="Firma"/>
        <w:numPr>
          <w:ilvl w:val="1"/>
          <w:numId w:val="2"/>
        </w:numPr>
        <w:spacing w:after="0"/>
      </w:pPr>
      <w:r>
        <w:t>Todas las marcas</w:t>
      </w:r>
    </w:p>
    <w:p w14:paraId="199D9DC5" w14:textId="0B17DF31" w:rsidR="00FE2735" w:rsidRDefault="003D7E46" w:rsidP="003D7E46">
      <w:pPr>
        <w:pStyle w:val="Firma"/>
        <w:numPr>
          <w:ilvl w:val="1"/>
          <w:numId w:val="2"/>
        </w:numPr>
        <w:spacing w:after="0"/>
      </w:pPr>
      <w:r>
        <w:t>C</w:t>
      </w:r>
      <w:r w:rsidR="00FE2735">
        <w:t>on id de laboratorio</w:t>
      </w:r>
    </w:p>
    <w:p w14:paraId="74FE97B4" w14:textId="22905DE3" w:rsidR="00FE2735" w:rsidRDefault="003D7E46" w:rsidP="003D7E46">
      <w:pPr>
        <w:pStyle w:val="Firma"/>
        <w:numPr>
          <w:ilvl w:val="1"/>
          <w:numId w:val="2"/>
        </w:numPr>
        <w:spacing w:after="0"/>
      </w:pPr>
      <w:r>
        <w:t>C</w:t>
      </w:r>
      <w:r w:rsidR="00FE2735">
        <w:t>on id de OV</w:t>
      </w:r>
    </w:p>
    <w:p w14:paraId="2110F08C" w14:textId="43279F99" w:rsidR="00255543" w:rsidRDefault="00255543" w:rsidP="00255543">
      <w:pPr>
        <w:pStyle w:val="Firma"/>
        <w:numPr>
          <w:ilvl w:val="0"/>
          <w:numId w:val="2"/>
        </w:numPr>
        <w:spacing w:after="0"/>
      </w:pPr>
      <w:r>
        <w:t>Cotización aprobada</w:t>
      </w:r>
    </w:p>
    <w:p w14:paraId="61562C37" w14:textId="290A2654" w:rsidR="00255543" w:rsidRDefault="00255543" w:rsidP="00255543">
      <w:pPr>
        <w:pStyle w:val="Firma"/>
        <w:numPr>
          <w:ilvl w:val="0"/>
          <w:numId w:val="2"/>
        </w:numPr>
        <w:spacing w:after="0"/>
      </w:pPr>
      <w:r>
        <w:t>Ítems de cotización</w:t>
      </w:r>
    </w:p>
    <w:p w14:paraId="4C5C2B01" w14:textId="055A1161" w:rsidR="00E2792C" w:rsidRDefault="00E2792C" w:rsidP="00255543">
      <w:pPr>
        <w:pStyle w:val="Firma"/>
        <w:numPr>
          <w:ilvl w:val="0"/>
          <w:numId w:val="2"/>
        </w:numPr>
        <w:spacing w:after="0"/>
      </w:pPr>
      <w:r>
        <w:t>Targets</w:t>
      </w:r>
    </w:p>
    <w:p w14:paraId="7170537A" w14:textId="3D4EBD30" w:rsidR="00E2792C" w:rsidRDefault="00E2792C">
      <w:pPr>
        <w:spacing w:before="0" w:after="0"/>
        <w:ind w:left="0" w:right="0"/>
        <w:rPr>
          <w:b/>
          <w:bCs/>
          <w:color w:val="17406D" w:themeColor="accent1"/>
        </w:rPr>
      </w:pPr>
      <w:r>
        <w:br w:type="page"/>
      </w:r>
    </w:p>
    <w:p w14:paraId="4D396D41" w14:textId="4E683D3A" w:rsidR="005319AF" w:rsidRDefault="005319AF" w:rsidP="005319AF">
      <w:pPr>
        <w:pStyle w:val="Ttulo2"/>
        <w:ind w:left="0"/>
      </w:pPr>
      <w:r>
        <w:lastRenderedPageBreak/>
        <w:t>Servicio Clientes</w:t>
      </w:r>
    </w:p>
    <w:p w14:paraId="3A7347A5" w14:textId="2E8CA89B" w:rsidR="00BA5A8F" w:rsidRDefault="00BA5A8F" w:rsidP="00BA5A8F">
      <w:pPr>
        <w:ind w:left="0"/>
      </w:pPr>
      <w:r>
        <w:t xml:space="preserve">Para hacer el consumo del servicio, se hará a través de la siguiente URL: </w:t>
      </w:r>
      <w:hyperlink r:id="rId12" w:history="1">
        <w:r w:rsidRPr="00836B15">
          <w:rPr>
            <w:rStyle w:val="Hipervnculo"/>
          </w:rPr>
          <w:t>https://miramarlab.mx/api-erp/public/clientes</w:t>
        </w:r>
      </w:hyperlink>
      <w:r>
        <w:t>, al momento de hacer la petición se obtiene el siguiente resultado:</w:t>
      </w:r>
    </w:p>
    <w:p w14:paraId="7AFDCBFC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758771AA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proofErr w:type="gramStart"/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status</w:t>
      </w:r>
      <w:proofErr w:type="gramEnd"/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"200"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68206EFB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[</w:t>
      </w:r>
    </w:p>
    <w:p w14:paraId="3F4E8680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428AA4E2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proofErr w:type="spellStart"/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id_alias_cliente</w:t>
      </w:r>
      <w:proofErr w:type="spellEnd"/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1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5BE43769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"razon_social"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"ABBOTT LABORATORIES DE MEXICO, S.A. DE C.V."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5D2E91A8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proofErr w:type="spellStart"/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nombre_comercial</w:t>
      </w:r>
      <w:proofErr w:type="spellEnd"/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"Abbott"</w:t>
      </w:r>
    </w:p>
    <w:p w14:paraId="5E96C40E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},</w:t>
      </w:r>
    </w:p>
    <w:p w14:paraId="14ADC1F8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]</w:t>
      </w:r>
    </w:p>
    <w:p w14:paraId="68F705E2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1B2B4F24" w14:textId="77777777" w:rsidR="005C11B0" w:rsidRDefault="005C11B0" w:rsidP="00212EFB">
      <w:pPr>
        <w:spacing w:after="0"/>
        <w:ind w:left="0"/>
      </w:pPr>
    </w:p>
    <w:p w14:paraId="50FC490C" w14:textId="48450706" w:rsidR="005319AF" w:rsidRDefault="00BA5A8F" w:rsidP="00212EFB">
      <w:pPr>
        <w:spacing w:after="0"/>
        <w:ind w:left="0"/>
      </w:pPr>
      <w:r>
        <w:t>En donde:</w:t>
      </w:r>
    </w:p>
    <w:p w14:paraId="5EDEA660" w14:textId="6AA3147F" w:rsidR="00BA5A8F" w:rsidRDefault="00BA5A8F" w:rsidP="00212EFB">
      <w:pPr>
        <w:pStyle w:val="Prrafodelista"/>
        <w:numPr>
          <w:ilvl w:val="0"/>
          <w:numId w:val="4"/>
        </w:numPr>
        <w:spacing w:after="0"/>
      </w:pPr>
      <w:proofErr w:type="gramStart"/>
      <w:r>
        <w:t>status</w:t>
      </w:r>
      <w:proofErr w:type="gramEnd"/>
      <w:r>
        <w:t>: Es el código de ejecución hacia la API, 200 es que todo salió correcto.</w:t>
      </w:r>
    </w:p>
    <w:p w14:paraId="68CA047C" w14:textId="1347988F" w:rsidR="00BA5A8F" w:rsidRDefault="00BA5A8F" w:rsidP="00212EFB">
      <w:pPr>
        <w:pStyle w:val="Prrafodelista"/>
        <w:numPr>
          <w:ilvl w:val="0"/>
          <w:numId w:val="4"/>
        </w:numPr>
        <w:spacing w:after="0"/>
      </w:pPr>
      <w:r>
        <w:t>detalle: Elemento donde se encontrará toda la información.</w:t>
      </w:r>
    </w:p>
    <w:p w14:paraId="42561802" w14:textId="1DDE83F9" w:rsidR="00BA5A8F" w:rsidRDefault="00BA5A8F" w:rsidP="00BA5A8F">
      <w:pPr>
        <w:pStyle w:val="Prrafodelista"/>
        <w:numPr>
          <w:ilvl w:val="1"/>
          <w:numId w:val="4"/>
        </w:numPr>
      </w:pPr>
      <w:proofErr w:type="spellStart"/>
      <w:r>
        <w:t>id_alias_cliente</w:t>
      </w:r>
      <w:proofErr w:type="spellEnd"/>
      <w:r>
        <w:t>: Identificador del laboratorio.</w:t>
      </w:r>
    </w:p>
    <w:p w14:paraId="717BE073" w14:textId="2694BB26" w:rsidR="00BA5A8F" w:rsidRDefault="00BA5A8F" w:rsidP="00BA5A8F">
      <w:pPr>
        <w:pStyle w:val="Prrafodelista"/>
        <w:numPr>
          <w:ilvl w:val="1"/>
          <w:numId w:val="4"/>
        </w:numPr>
      </w:pPr>
      <w:proofErr w:type="spellStart"/>
      <w:r>
        <w:t>razon_social</w:t>
      </w:r>
      <w:proofErr w:type="spellEnd"/>
      <w:r>
        <w:t>: Razón social del laboratorio</w:t>
      </w:r>
    </w:p>
    <w:p w14:paraId="4E122C5B" w14:textId="3321DD7F" w:rsidR="00BA5A8F" w:rsidRDefault="00BA5A8F" w:rsidP="00BA5A8F">
      <w:pPr>
        <w:pStyle w:val="Prrafodelista"/>
        <w:numPr>
          <w:ilvl w:val="1"/>
          <w:numId w:val="4"/>
        </w:numPr>
      </w:pPr>
      <w:proofErr w:type="spellStart"/>
      <w:r>
        <w:t>nombre_comercial</w:t>
      </w:r>
      <w:proofErr w:type="spellEnd"/>
      <w:r>
        <w:t xml:space="preserve">: Nombre comercial </w:t>
      </w:r>
    </w:p>
    <w:p w14:paraId="6A8C83AC" w14:textId="77777777" w:rsidR="00E2792C" w:rsidRDefault="00E2792C" w:rsidP="00E2792C"/>
    <w:p w14:paraId="641955B5" w14:textId="77777777" w:rsidR="00E2792C" w:rsidRDefault="00E2792C" w:rsidP="00E2792C"/>
    <w:p w14:paraId="04C37BDB" w14:textId="03450C52" w:rsidR="005319AF" w:rsidRDefault="005319AF" w:rsidP="005319AF">
      <w:pPr>
        <w:pStyle w:val="Ttulo2"/>
        <w:ind w:left="0"/>
      </w:pPr>
      <w:r>
        <w:t>Servicio Áreas Miramar</w:t>
      </w:r>
    </w:p>
    <w:p w14:paraId="25899160" w14:textId="2570177D" w:rsidR="005319AF" w:rsidRDefault="001A07CB" w:rsidP="001A07CB">
      <w:pPr>
        <w:ind w:left="0"/>
      </w:pPr>
      <w:r>
        <w:t xml:space="preserve">Para hacer el consumo del servicio, se hará a través de la siguiente URL: </w:t>
      </w:r>
      <w:hyperlink r:id="rId13" w:history="1">
        <w:r w:rsidRPr="00836B15">
          <w:rPr>
            <w:rStyle w:val="Hipervnculo"/>
          </w:rPr>
          <w:t>https://miramarlab.mx/api-erp/public/areas</w:t>
        </w:r>
      </w:hyperlink>
      <w:r>
        <w:t>, al momento de hacer la petición se obtiene el siguiente resultado:</w:t>
      </w:r>
    </w:p>
    <w:p w14:paraId="17F52151" w14:textId="77777777" w:rsidR="005C11B0" w:rsidRPr="00E2792C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</w:pP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{</w:t>
      </w:r>
    </w:p>
    <w:p w14:paraId="320BDA6C" w14:textId="77777777" w:rsidR="005C11B0" w:rsidRPr="00E2792C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</w:pP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   </w:t>
      </w:r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es-MX"/>
        </w:rPr>
        <w:t>"status"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:</w:t>
      </w: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</w:t>
      </w:r>
      <w:r w:rsidRPr="00E2792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es-MX"/>
        </w:rPr>
        <w:t>"200"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,</w:t>
      </w:r>
    </w:p>
    <w:p w14:paraId="0BC72B58" w14:textId="77777777" w:rsidR="005C11B0" w:rsidRPr="00E2792C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</w:pP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   </w:t>
      </w:r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es-MX"/>
        </w:rPr>
        <w:t>"</w:t>
      </w:r>
      <w:proofErr w:type="spellStart"/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es-MX"/>
        </w:rPr>
        <w:t>detalle</w:t>
      </w:r>
      <w:proofErr w:type="spellEnd"/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es-MX"/>
        </w:rPr>
        <w:t>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:</w:t>
      </w: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[</w:t>
      </w:r>
    </w:p>
    <w:p w14:paraId="5CC91594" w14:textId="77777777" w:rsidR="005C11B0" w:rsidRPr="00E2792C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</w:pP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       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{</w:t>
      </w:r>
    </w:p>
    <w:p w14:paraId="294DB6C5" w14:textId="77777777" w:rsidR="005C11B0" w:rsidRPr="00E2792C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</w:pP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           </w:t>
      </w:r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es-MX"/>
        </w:rPr>
        <w:t>"</w:t>
      </w:r>
      <w:proofErr w:type="spellStart"/>
      <w:proofErr w:type="gramStart"/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es-MX"/>
        </w:rPr>
        <w:t>id</w:t>
      </w:r>
      <w:proofErr w:type="gramEnd"/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es-MX"/>
        </w:rPr>
        <w:t>_area_mir</w:t>
      </w:r>
      <w:proofErr w:type="spellEnd"/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es-MX"/>
        </w:rPr>
        <w:t>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:</w:t>
      </w: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</w:t>
      </w:r>
      <w:r w:rsidRPr="00E2792C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eastAsia="es-MX"/>
        </w:rPr>
        <w:t>1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,</w:t>
      </w:r>
    </w:p>
    <w:p w14:paraId="25695B8A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       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proofErr w:type="spellStart"/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area_miramar</w:t>
      </w:r>
      <w:proofErr w:type="spellEnd"/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"Área Médica"</w:t>
      </w:r>
    </w:p>
    <w:p w14:paraId="55E98AE8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},</w:t>
      </w:r>
    </w:p>
    <w:p w14:paraId="54C7E07B" w14:textId="7B82D4F2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]</w:t>
      </w:r>
    </w:p>
    <w:p w14:paraId="12FBB4BD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41817DBA" w14:textId="77777777" w:rsidR="005C11B0" w:rsidRDefault="005C11B0" w:rsidP="00212EFB">
      <w:pPr>
        <w:spacing w:after="0"/>
        <w:ind w:left="0"/>
      </w:pPr>
    </w:p>
    <w:p w14:paraId="321A795E" w14:textId="4CA71946" w:rsidR="001A07CB" w:rsidRDefault="001A07CB" w:rsidP="00212EFB">
      <w:pPr>
        <w:spacing w:after="0"/>
        <w:ind w:left="0"/>
      </w:pPr>
      <w:r>
        <w:t>En donde:</w:t>
      </w:r>
    </w:p>
    <w:p w14:paraId="3CAED255" w14:textId="77777777" w:rsidR="001A07CB" w:rsidRDefault="001A07CB" w:rsidP="00212EFB">
      <w:pPr>
        <w:pStyle w:val="Prrafodelista"/>
        <w:numPr>
          <w:ilvl w:val="0"/>
          <w:numId w:val="4"/>
        </w:numPr>
        <w:spacing w:after="0"/>
      </w:pPr>
      <w:proofErr w:type="gramStart"/>
      <w:r>
        <w:t>status</w:t>
      </w:r>
      <w:proofErr w:type="gramEnd"/>
      <w:r>
        <w:t>: Es el código de ejecución hacia la API, 200 es que todo salió correcto.</w:t>
      </w:r>
    </w:p>
    <w:p w14:paraId="19C7CFC9" w14:textId="77777777" w:rsidR="001A07CB" w:rsidRDefault="001A07CB" w:rsidP="00212EFB">
      <w:pPr>
        <w:pStyle w:val="Prrafodelista"/>
        <w:numPr>
          <w:ilvl w:val="0"/>
          <w:numId w:val="4"/>
        </w:numPr>
        <w:spacing w:after="0"/>
      </w:pPr>
      <w:r>
        <w:t>detalle: Elemento donde se encontrará toda la información.</w:t>
      </w:r>
    </w:p>
    <w:p w14:paraId="217B21BF" w14:textId="3D4DA9F2" w:rsidR="001A07CB" w:rsidRDefault="001A07CB" w:rsidP="00212EFB">
      <w:pPr>
        <w:pStyle w:val="Prrafodelista"/>
        <w:numPr>
          <w:ilvl w:val="1"/>
          <w:numId w:val="4"/>
        </w:numPr>
        <w:spacing w:after="0"/>
      </w:pPr>
      <w:proofErr w:type="spellStart"/>
      <w:r>
        <w:t>id_area_mir</w:t>
      </w:r>
      <w:proofErr w:type="spellEnd"/>
      <w:r>
        <w:t>: Identificador del área.</w:t>
      </w:r>
    </w:p>
    <w:p w14:paraId="0BCA5A0E" w14:textId="3893EA0F" w:rsidR="001A07CB" w:rsidRDefault="001A07CB" w:rsidP="00212EFB">
      <w:pPr>
        <w:pStyle w:val="Prrafodelista"/>
        <w:numPr>
          <w:ilvl w:val="1"/>
          <w:numId w:val="4"/>
        </w:numPr>
        <w:spacing w:after="0"/>
      </w:pPr>
      <w:proofErr w:type="spellStart"/>
      <w:r>
        <w:t>area_miramar</w:t>
      </w:r>
      <w:proofErr w:type="spellEnd"/>
      <w:r>
        <w:t>: Nombre del área</w:t>
      </w:r>
    </w:p>
    <w:p w14:paraId="6E57EEEB" w14:textId="209DD07D" w:rsidR="00212EFB" w:rsidRDefault="00212EFB">
      <w:pPr>
        <w:spacing w:before="0" w:after="0"/>
        <w:ind w:left="0" w:right="0"/>
      </w:pPr>
    </w:p>
    <w:p w14:paraId="7342C423" w14:textId="02AD918F" w:rsidR="00E2792C" w:rsidRDefault="00E2792C">
      <w:pPr>
        <w:spacing w:before="0" w:after="0"/>
        <w:ind w:left="0" w:right="0"/>
      </w:pPr>
      <w:r>
        <w:br w:type="page"/>
      </w:r>
    </w:p>
    <w:p w14:paraId="324D3D7F" w14:textId="1BDBB1D0" w:rsidR="005319AF" w:rsidRDefault="005319AF" w:rsidP="005319AF">
      <w:pPr>
        <w:pStyle w:val="Ttulo2"/>
        <w:ind w:left="0"/>
      </w:pPr>
      <w:r>
        <w:lastRenderedPageBreak/>
        <w:t>Servicio Formatos de entrega</w:t>
      </w:r>
    </w:p>
    <w:p w14:paraId="02330865" w14:textId="33DE9059" w:rsidR="00212EFB" w:rsidRDefault="00212EFB" w:rsidP="00212EFB">
      <w:pPr>
        <w:ind w:left="0"/>
      </w:pPr>
      <w:r>
        <w:t xml:space="preserve">Para hacer el consumo del servicio, se hará a través de la siguiente URL: </w:t>
      </w:r>
      <w:hyperlink r:id="rId14" w:history="1">
        <w:r w:rsidRPr="00836B15">
          <w:rPr>
            <w:rStyle w:val="Hipervnculo"/>
          </w:rPr>
          <w:t>https://miramarlab.mx/api-erp/public/entregables</w:t>
        </w:r>
      </w:hyperlink>
      <w:r>
        <w:t>, al momento de hacer la petición se obtiene el siguiente resultado:</w:t>
      </w:r>
    </w:p>
    <w:p w14:paraId="129CCDB7" w14:textId="77777777" w:rsidR="005C11B0" w:rsidRPr="00E2792C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</w:pP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{</w:t>
      </w:r>
    </w:p>
    <w:p w14:paraId="248C937D" w14:textId="77777777" w:rsidR="005C11B0" w:rsidRPr="00E2792C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</w:pP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   </w:t>
      </w:r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es-MX"/>
        </w:rPr>
        <w:t>"status"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:</w:t>
      </w: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</w:t>
      </w:r>
      <w:r w:rsidRPr="00E2792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es-MX"/>
        </w:rPr>
        <w:t>"200"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,</w:t>
      </w:r>
    </w:p>
    <w:p w14:paraId="4002EA1E" w14:textId="77777777" w:rsidR="005C11B0" w:rsidRPr="00E2792C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</w:pP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   </w:t>
      </w:r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es-MX"/>
        </w:rPr>
        <w:t>"</w:t>
      </w:r>
      <w:proofErr w:type="spellStart"/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es-MX"/>
        </w:rPr>
        <w:t>detalle</w:t>
      </w:r>
      <w:proofErr w:type="spellEnd"/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es-MX"/>
        </w:rPr>
        <w:t>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:</w:t>
      </w: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[</w:t>
      </w:r>
    </w:p>
    <w:p w14:paraId="2596426D" w14:textId="77777777" w:rsidR="005C11B0" w:rsidRPr="00E2792C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</w:pP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       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{</w:t>
      </w:r>
    </w:p>
    <w:p w14:paraId="107F0D1E" w14:textId="77777777" w:rsidR="005C11B0" w:rsidRPr="00E2792C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</w:pP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           </w:t>
      </w:r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es-MX"/>
        </w:rPr>
        <w:t>"</w:t>
      </w:r>
      <w:proofErr w:type="spellStart"/>
      <w:proofErr w:type="gramStart"/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es-MX"/>
        </w:rPr>
        <w:t>id</w:t>
      </w:r>
      <w:proofErr w:type="gramEnd"/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es-MX"/>
        </w:rPr>
        <w:t>_formato</w:t>
      </w:r>
      <w:proofErr w:type="spellEnd"/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es-MX"/>
        </w:rPr>
        <w:t>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:</w:t>
      </w: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</w:t>
      </w:r>
      <w:r w:rsidRPr="00E2792C">
        <w:rPr>
          <w:rFonts w:ascii="Courier New" w:eastAsia="Times New Roman" w:hAnsi="Courier New" w:cs="Courier New"/>
          <w:color w:val="B5CEA8"/>
          <w:kern w:val="0"/>
          <w:sz w:val="18"/>
          <w:szCs w:val="18"/>
          <w:lang w:val="en-US" w:eastAsia="es-MX"/>
        </w:rPr>
        <w:t>1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,</w:t>
      </w:r>
    </w:p>
    <w:p w14:paraId="7526F03E" w14:textId="77777777" w:rsidR="005C11B0" w:rsidRPr="00E2792C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</w:pP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           </w:t>
      </w:r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es-MX"/>
        </w:rPr>
        <w:t>"</w:t>
      </w:r>
      <w:proofErr w:type="spellStart"/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es-MX"/>
        </w:rPr>
        <w:t>formato</w:t>
      </w:r>
      <w:proofErr w:type="spellEnd"/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val="en-US" w:eastAsia="es-MX"/>
        </w:rPr>
        <w:t>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val="en-US" w:eastAsia="es-MX"/>
        </w:rPr>
        <w:t>:</w:t>
      </w: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</w:t>
      </w:r>
      <w:r w:rsidRPr="00E2792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val="en-US" w:eastAsia="es-MX"/>
        </w:rPr>
        <w:t>"Word"</w:t>
      </w:r>
    </w:p>
    <w:p w14:paraId="71DB6B23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val="en-US" w:eastAsia="es-MX"/>
        </w:rPr>
        <w:t>       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},</w:t>
      </w:r>
    </w:p>
    <w:p w14:paraId="0E6BD169" w14:textId="09AA1E38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]</w:t>
      </w:r>
    </w:p>
    <w:p w14:paraId="594D5068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40AE1AA6" w14:textId="77777777" w:rsidR="005C11B0" w:rsidRDefault="005C11B0" w:rsidP="00212EFB">
      <w:pPr>
        <w:spacing w:after="0"/>
        <w:ind w:left="0"/>
      </w:pPr>
    </w:p>
    <w:p w14:paraId="440AA98A" w14:textId="35DED56A" w:rsidR="00212EFB" w:rsidRDefault="00212EFB" w:rsidP="00212EFB">
      <w:pPr>
        <w:spacing w:after="0"/>
        <w:ind w:left="0"/>
      </w:pPr>
      <w:r>
        <w:t>En donde:</w:t>
      </w:r>
    </w:p>
    <w:p w14:paraId="6816FE5A" w14:textId="77777777" w:rsidR="00212EFB" w:rsidRDefault="00212EFB" w:rsidP="00212EFB">
      <w:pPr>
        <w:pStyle w:val="Prrafodelista"/>
        <w:numPr>
          <w:ilvl w:val="0"/>
          <w:numId w:val="4"/>
        </w:numPr>
        <w:spacing w:after="0"/>
      </w:pPr>
      <w:proofErr w:type="gramStart"/>
      <w:r>
        <w:t>status</w:t>
      </w:r>
      <w:proofErr w:type="gramEnd"/>
      <w:r>
        <w:t>: Es el código de ejecución hacia la API, 200 es que todo salió correcto.</w:t>
      </w:r>
    </w:p>
    <w:p w14:paraId="5528C020" w14:textId="77777777" w:rsidR="00212EFB" w:rsidRDefault="00212EFB" w:rsidP="00212EFB">
      <w:pPr>
        <w:pStyle w:val="Prrafodelista"/>
        <w:numPr>
          <w:ilvl w:val="0"/>
          <w:numId w:val="4"/>
        </w:numPr>
      </w:pPr>
      <w:r>
        <w:t>detalle: Elemento donde se encontrará toda la información.</w:t>
      </w:r>
    </w:p>
    <w:p w14:paraId="175F6804" w14:textId="56DB5C95" w:rsidR="00212EFB" w:rsidRDefault="00212EFB" w:rsidP="00212EFB">
      <w:pPr>
        <w:pStyle w:val="Prrafodelista"/>
        <w:numPr>
          <w:ilvl w:val="1"/>
          <w:numId w:val="4"/>
        </w:numPr>
      </w:pPr>
      <w:proofErr w:type="spellStart"/>
      <w:r>
        <w:t>id_formato</w:t>
      </w:r>
      <w:proofErr w:type="spellEnd"/>
      <w:r>
        <w:t>: Identificador del formato.</w:t>
      </w:r>
    </w:p>
    <w:p w14:paraId="483ED5B2" w14:textId="5BE7E0E2" w:rsidR="00FE2735" w:rsidRDefault="00212EFB" w:rsidP="0067257E">
      <w:pPr>
        <w:pStyle w:val="Prrafodelista"/>
        <w:numPr>
          <w:ilvl w:val="1"/>
          <w:numId w:val="4"/>
        </w:numPr>
      </w:pPr>
      <w:r>
        <w:t>formato: Nombre del formato</w:t>
      </w:r>
    </w:p>
    <w:p w14:paraId="4B8E95D8" w14:textId="38175650" w:rsidR="0067257E" w:rsidRDefault="0067257E">
      <w:pPr>
        <w:spacing w:before="0" w:after="0"/>
        <w:ind w:left="0" w:right="0"/>
      </w:pPr>
      <w:r>
        <w:br w:type="page"/>
      </w:r>
    </w:p>
    <w:p w14:paraId="0F097347" w14:textId="6FE0DFEF" w:rsidR="0067257E" w:rsidRDefault="0067257E" w:rsidP="0067257E">
      <w:pPr>
        <w:pStyle w:val="Ttulo2"/>
        <w:ind w:left="0"/>
      </w:pPr>
      <w:r>
        <w:lastRenderedPageBreak/>
        <w:t>Servicio OV ‘s</w:t>
      </w:r>
    </w:p>
    <w:p w14:paraId="317E57C7" w14:textId="5932338B" w:rsidR="003D7E46" w:rsidRPr="003D7E46" w:rsidRDefault="003D7E46" w:rsidP="003D7E46">
      <w:pPr>
        <w:pStyle w:val="Ttulo2"/>
      </w:pPr>
      <w:r>
        <w:t>Todas las OV ‘s</w:t>
      </w:r>
    </w:p>
    <w:p w14:paraId="78982A1B" w14:textId="16ECD445" w:rsidR="0067257E" w:rsidRDefault="0067257E" w:rsidP="0067257E">
      <w:pPr>
        <w:ind w:left="0"/>
      </w:pPr>
      <w:r>
        <w:t xml:space="preserve">Para hacer el consumo del servicio, se hará a través de la siguiente URL: </w:t>
      </w:r>
      <w:hyperlink r:id="rId15" w:history="1">
        <w:r w:rsidR="005C11B0" w:rsidRPr="008017E0">
          <w:rPr>
            <w:rStyle w:val="Hipervnculo"/>
          </w:rPr>
          <w:t>https://miramarlab.mx/api-erp/public/ov</w:t>
        </w:r>
      </w:hyperlink>
      <w:r>
        <w:t>, al momento de hacer la petición se obtiene el siguiente resultado:</w:t>
      </w:r>
    </w:p>
    <w:p w14:paraId="0B162C7A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6CB505F5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proofErr w:type="gramStart"/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status</w:t>
      </w:r>
      <w:proofErr w:type="gramEnd"/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"200"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77B26656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[</w:t>
      </w:r>
    </w:p>
    <w:p w14:paraId="120CE576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13CB88DB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proofErr w:type="spellStart"/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id_ov</w:t>
      </w:r>
      <w:proofErr w:type="spellEnd"/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1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24DFAC0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"laboratorio"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</w:t>
      </w:r>
      <w:proofErr w:type="spellStart"/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Asofarma</w:t>
      </w:r>
      <w:proofErr w:type="spellEnd"/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 Mex"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4994C47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"marcas"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"SUPRAHYAL   ASF"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80FFFF0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proofErr w:type="gramStart"/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target</w:t>
      </w:r>
      <w:proofErr w:type="gramEnd"/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"Medicina del deporte, Medicina familiar y comunitaria, Reumatología"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68DA50E0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"areas_involucradas"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"Área Médica, Audiovisual, Diseño editorial, Editorial"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1A5D82E3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"entregables"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"Módulo de elearning - Módulo elearning"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1073056D" w14:textId="12C97185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proofErr w:type="spellStart"/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formatos_entregables</w:t>
      </w:r>
      <w:proofErr w:type="spellEnd"/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"HTM</w:t>
      </w:r>
      <w:r w:rsidR="004842ED" w:rsidRPr="003D7E4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L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</w:t>
      </w:r>
    </w:p>
    <w:p w14:paraId="27A3DA9A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},</w:t>
      </w:r>
    </w:p>
    <w:p w14:paraId="2F11A9F4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]</w:t>
      </w:r>
    </w:p>
    <w:p w14:paraId="53B1B448" w14:textId="77777777" w:rsidR="005C11B0" w:rsidRPr="005C11B0" w:rsidRDefault="005C11B0" w:rsidP="005C11B0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3D4C5ED5" w14:textId="77777777" w:rsidR="005C11B0" w:rsidRDefault="005C11B0" w:rsidP="0067257E">
      <w:pPr>
        <w:spacing w:after="0"/>
        <w:ind w:left="0"/>
      </w:pPr>
    </w:p>
    <w:p w14:paraId="640B7911" w14:textId="5A064330" w:rsidR="0067257E" w:rsidRDefault="0067257E" w:rsidP="0067257E">
      <w:pPr>
        <w:spacing w:after="0"/>
        <w:ind w:left="0"/>
      </w:pPr>
      <w:r>
        <w:t>En donde:</w:t>
      </w:r>
    </w:p>
    <w:p w14:paraId="2730729E" w14:textId="77777777" w:rsidR="0067257E" w:rsidRDefault="0067257E" w:rsidP="0067257E">
      <w:pPr>
        <w:pStyle w:val="Prrafodelista"/>
        <w:numPr>
          <w:ilvl w:val="0"/>
          <w:numId w:val="4"/>
        </w:numPr>
        <w:spacing w:after="0"/>
      </w:pPr>
      <w:proofErr w:type="gramStart"/>
      <w:r>
        <w:t>status</w:t>
      </w:r>
      <w:proofErr w:type="gramEnd"/>
      <w:r>
        <w:t>: Es el código de ejecución hacia la API, 200 es que todo salió correcto.</w:t>
      </w:r>
    </w:p>
    <w:p w14:paraId="08A9F164" w14:textId="77777777" w:rsidR="0067257E" w:rsidRDefault="0067257E" w:rsidP="0067257E">
      <w:pPr>
        <w:pStyle w:val="Prrafodelista"/>
        <w:numPr>
          <w:ilvl w:val="0"/>
          <w:numId w:val="4"/>
        </w:numPr>
      </w:pPr>
      <w:r>
        <w:t>detalle: Elemento donde se encontrará toda la información.</w:t>
      </w:r>
    </w:p>
    <w:p w14:paraId="7A9E4292" w14:textId="48AAC24C" w:rsidR="0067257E" w:rsidRDefault="005C11B0" w:rsidP="0067257E">
      <w:pPr>
        <w:pStyle w:val="Prrafodelista"/>
        <w:numPr>
          <w:ilvl w:val="1"/>
          <w:numId w:val="4"/>
        </w:numPr>
      </w:pPr>
      <w:proofErr w:type="spellStart"/>
      <w:r w:rsidRPr="005C11B0">
        <w:t>id_ov</w:t>
      </w:r>
      <w:proofErr w:type="spellEnd"/>
      <w:r w:rsidR="0067257E">
        <w:t>: Identificador de</w:t>
      </w:r>
      <w:r>
        <w:t xml:space="preserve"> la </w:t>
      </w:r>
      <w:r w:rsidR="004842ED">
        <w:t>OV</w:t>
      </w:r>
      <w:r w:rsidR="0067257E">
        <w:t>.</w:t>
      </w:r>
    </w:p>
    <w:p w14:paraId="246CD28D" w14:textId="72844601" w:rsidR="0067257E" w:rsidRDefault="005C11B0" w:rsidP="0067257E">
      <w:pPr>
        <w:pStyle w:val="Prrafodelista"/>
        <w:numPr>
          <w:ilvl w:val="1"/>
          <w:numId w:val="4"/>
        </w:numPr>
      </w:pPr>
      <w:r w:rsidRPr="005C11B0">
        <w:t>laboratorio</w:t>
      </w:r>
      <w:r w:rsidR="0067257E">
        <w:t xml:space="preserve">: Nombre del </w:t>
      </w:r>
      <w:r w:rsidR="004842ED">
        <w:t>laboratorio.</w:t>
      </w:r>
    </w:p>
    <w:p w14:paraId="07EF58EE" w14:textId="577E9504" w:rsidR="004842ED" w:rsidRDefault="004842ED" w:rsidP="0067257E">
      <w:pPr>
        <w:pStyle w:val="Prrafodelista"/>
        <w:numPr>
          <w:ilvl w:val="1"/>
          <w:numId w:val="4"/>
        </w:numPr>
      </w:pPr>
      <w:r w:rsidRPr="004842ED">
        <w:t>marcas</w:t>
      </w:r>
      <w:r>
        <w:t>: Marcas dentro de la OV.</w:t>
      </w:r>
    </w:p>
    <w:p w14:paraId="52FED4A9" w14:textId="2B99B76C" w:rsidR="004842ED" w:rsidRDefault="004842ED" w:rsidP="0067257E">
      <w:pPr>
        <w:pStyle w:val="Prrafodelista"/>
        <w:numPr>
          <w:ilvl w:val="1"/>
          <w:numId w:val="4"/>
        </w:numPr>
      </w:pPr>
      <w:proofErr w:type="gramStart"/>
      <w:r w:rsidRPr="004842ED">
        <w:t>target</w:t>
      </w:r>
      <w:proofErr w:type="gramEnd"/>
      <w:r>
        <w:t>: Targets dentro de la OV.</w:t>
      </w:r>
    </w:p>
    <w:p w14:paraId="2C1C103B" w14:textId="4220F2B7" w:rsidR="004842ED" w:rsidRDefault="004842ED" w:rsidP="0067257E">
      <w:pPr>
        <w:pStyle w:val="Prrafodelista"/>
        <w:numPr>
          <w:ilvl w:val="1"/>
          <w:numId w:val="4"/>
        </w:numPr>
      </w:pPr>
      <w:proofErr w:type="spellStart"/>
      <w:r w:rsidRPr="004842ED">
        <w:t>areas_involucradas</w:t>
      </w:r>
      <w:proofErr w:type="spellEnd"/>
      <w:r>
        <w:t>: Áreas dentro de la OV.</w:t>
      </w:r>
    </w:p>
    <w:p w14:paraId="41F3D0F3" w14:textId="75453385" w:rsidR="004842ED" w:rsidRDefault="004842ED" w:rsidP="0067257E">
      <w:pPr>
        <w:pStyle w:val="Prrafodelista"/>
        <w:numPr>
          <w:ilvl w:val="1"/>
          <w:numId w:val="4"/>
        </w:numPr>
      </w:pPr>
      <w:r>
        <w:t>entregables: Entregables dentro de la OV.</w:t>
      </w:r>
    </w:p>
    <w:p w14:paraId="0D426547" w14:textId="41CE848B" w:rsidR="004842ED" w:rsidRDefault="004842ED" w:rsidP="0067257E">
      <w:pPr>
        <w:pStyle w:val="Prrafodelista"/>
        <w:numPr>
          <w:ilvl w:val="1"/>
          <w:numId w:val="4"/>
        </w:numPr>
      </w:pPr>
      <w:proofErr w:type="spellStart"/>
      <w:r>
        <w:t>formatos_entregables</w:t>
      </w:r>
      <w:proofErr w:type="spellEnd"/>
      <w:r>
        <w:t>: Formatos de los entregables dentro de la OV.</w:t>
      </w:r>
    </w:p>
    <w:p w14:paraId="7257028B" w14:textId="77777777" w:rsidR="0067257E" w:rsidRDefault="0067257E" w:rsidP="0067257E">
      <w:pPr>
        <w:ind w:left="0"/>
      </w:pPr>
    </w:p>
    <w:p w14:paraId="47766FCA" w14:textId="25AB626A" w:rsidR="004842ED" w:rsidRDefault="004842ED">
      <w:pPr>
        <w:spacing w:before="0" w:after="0"/>
        <w:ind w:left="0" w:right="0"/>
      </w:pPr>
      <w:r>
        <w:br w:type="page"/>
      </w:r>
    </w:p>
    <w:p w14:paraId="6E4309B2" w14:textId="46AFFCEC" w:rsidR="004842ED" w:rsidRDefault="004842ED" w:rsidP="004858D5">
      <w:pPr>
        <w:pStyle w:val="Ttulo2"/>
      </w:pPr>
      <w:r>
        <w:lastRenderedPageBreak/>
        <w:t xml:space="preserve">OV con id de </w:t>
      </w:r>
      <w:r w:rsidRPr="004858D5">
        <w:t>laboratorio</w:t>
      </w:r>
    </w:p>
    <w:p w14:paraId="1CD7E3EF" w14:textId="08AC8D42" w:rsidR="004842ED" w:rsidRDefault="004842ED" w:rsidP="004842ED">
      <w:pPr>
        <w:ind w:left="0"/>
      </w:pPr>
      <w:r>
        <w:t xml:space="preserve">Para hacer el consumo del servicio, se hará a través de la siguiente URL: </w:t>
      </w:r>
      <w:hyperlink r:id="rId16" w:history="1">
        <w:r w:rsidRPr="008017E0">
          <w:rPr>
            <w:rStyle w:val="Hipervnculo"/>
          </w:rPr>
          <w:t>https://miramarlab.mx/api-erp/public/ov/{id_laboratorio}</w:t>
        </w:r>
      </w:hyperlink>
      <w:r>
        <w:t>, al momento de hacer la petición</w:t>
      </w:r>
      <w:r w:rsidR="00EF5E23">
        <w:t xml:space="preserve"> y que exista al menos una OV</w:t>
      </w:r>
      <w:r>
        <w:t xml:space="preserve"> </w:t>
      </w:r>
      <w:r w:rsidR="00EF5E23">
        <w:t xml:space="preserve">con el ID proporcionado </w:t>
      </w:r>
      <w:r>
        <w:t>se obtiene el siguiente resultado:</w:t>
      </w:r>
    </w:p>
    <w:p w14:paraId="2DBFBCC8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2FBA217E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proofErr w:type="gramStart"/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status</w:t>
      </w:r>
      <w:proofErr w:type="gramEnd"/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"200"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12A3BAA3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[</w:t>
      </w:r>
    </w:p>
    <w:p w14:paraId="2E3BCD37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473C9431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proofErr w:type="spellStart"/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id_ov</w:t>
      </w:r>
      <w:proofErr w:type="spellEnd"/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5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7A0DF423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"laboratorio"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</w:t>
      </w:r>
      <w:proofErr w:type="spellStart"/>
      <w:r w:rsidRPr="003D7E4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Apotex</w:t>
      </w:r>
      <w:proofErr w:type="spellEnd"/>
      <w:r w:rsidRPr="003D7E4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45BE8D7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"marcas"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"APOLAZAM   APO"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550038FA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proofErr w:type="gramStart"/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target</w:t>
      </w:r>
      <w:proofErr w:type="gramEnd"/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"Cliente interno"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496A37E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proofErr w:type="spellStart"/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areas_involucradas</w:t>
      </w:r>
      <w:proofErr w:type="spellEnd"/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"Creativo"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220AD5FE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"entregables"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"Creación de L&amp;F - entregables creativos"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14C0341D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proofErr w:type="spellStart"/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formatos_entregables</w:t>
      </w:r>
      <w:proofErr w:type="spellEnd"/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"PPT"</w:t>
      </w:r>
    </w:p>
    <w:p w14:paraId="2C9BF0E9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7575F335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]</w:t>
      </w:r>
    </w:p>
    <w:p w14:paraId="49002CEB" w14:textId="77777777" w:rsidR="003D7E46" w:rsidRPr="003D7E46" w:rsidRDefault="003D7E46" w:rsidP="003D7E46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3C1D316F" w14:textId="77777777" w:rsidR="004842ED" w:rsidRDefault="004842ED" w:rsidP="004842ED">
      <w:pPr>
        <w:spacing w:after="0"/>
        <w:ind w:left="0"/>
      </w:pPr>
    </w:p>
    <w:p w14:paraId="46FE560D" w14:textId="77777777" w:rsidR="004842ED" w:rsidRDefault="004842ED" w:rsidP="004842ED">
      <w:pPr>
        <w:spacing w:after="0"/>
        <w:ind w:left="0"/>
      </w:pPr>
      <w:r>
        <w:t>En donde:</w:t>
      </w:r>
    </w:p>
    <w:p w14:paraId="26380BB0" w14:textId="77777777" w:rsidR="004842ED" w:rsidRDefault="004842ED" w:rsidP="004842ED">
      <w:pPr>
        <w:pStyle w:val="Prrafodelista"/>
        <w:numPr>
          <w:ilvl w:val="0"/>
          <w:numId w:val="4"/>
        </w:numPr>
        <w:spacing w:after="0"/>
      </w:pPr>
      <w:proofErr w:type="gramStart"/>
      <w:r>
        <w:t>status</w:t>
      </w:r>
      <w:proofErr w:type="gramEnd"/>
      <w:r>
        <w:t>: Es el código de ejecución hacia la API, 200 es que todo salió correcto.</w:t>
      </w:r>
    </w:p>
    <w:p w14:paraId="4F25260B" w14:textId="77777777" w:rsidR="004842ED" w:rsidRDefault="004842ED" w:rsidP="004842ED">
      <w:pPr>
        <w:pStyle w:val="Prrafodelista"/>
        <w:numPr>
          <w:ilvl w:val="0"/>
          <w:numId w:val="4"/>
        </w:numPr>
      </w:pPr>
      <w:r>
        <w:t>detalle: Elemento donde se encontrará toda la información.</w:t>
      </w:r>
    </w:p>
    <w:p w14:paraId="5F315C4B" w14:textId="77777777" w:rsidR="004842ED" w:rsidRDefault="004842ED" w:rsidP="004842ED">
      <w:pPr>
        <w:pStyle w:val="Prrafodelista"/>
        <w:numPr>
          <w:ilvl w:val="1"/>
          <w:numId w:val="4"/>
        </w:numPr>
      </w:pPr>
      <w:proofErr w:type="spellStart"/>
      <w:r w:rsidRPr="005C11B0">
        <w:t>id_ov</w:t>
      </w:r>
      <w:proofErr w:type="spellEnd"/>
      <w:r>
        <w:t>: Identificador de la OV.</w:t>
      </w:r>
    </w:p>
    <w:p w14:paraId="03AEA375" w14:textId="77777777" w:rsidR="004842ED" w:rsidRDefault="004842ED" w:rsidP="004842ED">
      <w:pPr>
        <w:pStyle w:val="Prrafodelista"/>
        <w:numPr>
          <w:ilvl w:val="1"/>
          <w:numId w:val="4"/>
        </w:numPr>
      </w:pPr>
      <w:r w:rsidRPr="005C11B0">
        <w:t>laboratorio</w:t>
      </w:r>
      <w:r>
        <w:t>: Nombre del laboratorio.</w:t>
      </w:r>
    </w:p>
    <w:p w14:paraId="5DC17CCB" w14:textId="77777777" w:rsidR="004842ED" w:rsidRDefault="004842ED" w:rsidP="004842ED">
      <w:pPr>
        <w:pStyle w:val="Prrafodelista"/>
        <w:numPr>
          <w:ilvl w:val="1"/>
          <w:numId w:val="4"/>
        </w:numPr>
      </w:pPr>
      <w:r w:rsidRPr="004842ED">
        <w:t>marcas</w:t>
      </w:r>
      <w:r>
        <w:t>: Marcas dentro de la OV.</w:t>
      </w:r>
    </w:p>
    <w:p w14:paraId="62DD67E9" w14:textId="77777777" w:rsidR="004842ED" w:rsidRDefault="004842ED" w:rsidP="004842ED">
      <w:pPr>
        <w:pStyle w:val="Prrafodelista"/>
        <w:numPr>
          <w:ilvl w:val="1"/>
          <w:numId w:val="4"/>
        </w:numPr>
      </w:pPr>
      <w:proofErr w:type="gramStart"/>
      <w:r w:rsidRPr="004842ED">
        <w:t>target</w:t>
      </w:r>
      <w:proofErr w:type="gramEnd"/>
      <w:r>
        <w:t>: Targets dentro de la OV.</w:t>
      </w:r>
    </w:p>
    <w:p w14:paraId="62E852A0" w14:textId="77777777" w:rsidR="004842ED" w:rsidRDefault="004842ED" w:rsidP="004842ED">
      <w:pPr>
        <w:pStyle w:val="Prrafodelista"/>
        <w:numPr>
          <w:ilvl w:val="1"/>
          <w:numId w:val="4"/>
        </w:numPr>
      </w:pPr>
      <w:proofErr w:type="spellStart"/>
      <w:r w:rsidRPr="004842ED">
        <w:t>areas_involucradas</w:t>
      </w:r>
      <w:proofErr w:type="spellEnd"/>
      <w:r>
        <w:t>: Áreas dentro de la OV.</w:t>
      </w:r>
    </w:p>
    <w:p w14:paraId="05B69D12" w14:textId="77777777" w:rsidR="004842ED" w:rsidRDefault="004842ED" w:rsidP="004842ED">
      <w:pPr>
        <w:pStyle w:val="Prrafodelista"/>
        <w:numPr>
          <w:ilvl w:val="1"/>
          <w:numId w:val="4"/>
        </w:numPr>
      </w:pPr>
      <w:r>
        <w:t>entregables: Entregables dentro de la OV.</w:t>
      </w:r>
    </w:p>
    <w:p w14:paraId="49B45FF4" w14:textId="77777777" w:rsidR="004842ED" w:rsidRDefault="004842ED" w:rsidP="004842ED">
      <w:pPr>
        <w:pStyle w:val="Prrafodelista"/>
        <w:numPr>
          <w:ilvl w:val="1"/>
          <w:numId w:val="4"/>
        </w:numPr>
      </w:pPr>
      <w:proofErr w:type="spellStart"/>
      <w:r>
        <w:t>formatos_entregables</w:t>
      </w:r>
      <w:proofErr w:type="spellEnd"/>
      <w:r>
        <w:t>: Formatos de los entregables dentro de la OV.</w:t>
      </w:r>
    </w:p>
    <w:p w14:paraId="3AEB41AB" w14:textId="2F09FA63" w:rsidR="004842ED" w:rsidRDefault="00EF5E23" w:rsidP="0067257E">
      <w:pPr>
        <w:ind w:left="0"/>
      </w:pPr>
      <w:r>
        <w:t>En caso de no haber una OV con el ID proporcionado se tendrá la siguiente respuesta:</w:t>
      </w:r>
    </w:p>
    <w:p w14:paraId="1C3A37D0" w14:textId="77777777" w:rsidR="00EF5E23" w:rsidRPr="00EF5E23" w:rsidRDefault="00EF5E23" w:rsidP="00EF5E23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EF5E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007BDD7D" w14:textId="77777777" w:rsidR="00EF5E23" w:rsidRPr="00EF5E23" w:rsidRDefault="00EF5E23" w:rsidP="00EF5E23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EF5E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EF5E2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proofErr w:type="gramStart"/>
      <w:r w:rsidRPr="00EF5E2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status</w:t>
      </w:r>
      <w:proofErr w:type="gramEnd"/>
      <w:r w:rsidRPr="00EF5E2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r w:rsidRPr="00EF5E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EF5E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EF5E2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"200"</w:t>
      </w:r>
      <w:r w:rsidRPr="00EF5E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2AECBD5B" w14:textId="77777777" w:rsidR="00EF5E23" w:rsidRPr="00EF5E23" w:rsidRDefault="00EF5E23" w:rsidP="00EF5E23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EF5E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EF5E23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"detalle"</w:t>
      </w:r>
      <w:r w:rsidRPr="00EF5E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EF5E23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EF5E2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"No hay </w:t>
      </w:r>
      <w:proofErr w:type="spellStart"/>
      <w:r w:rsidRPr="00EF5E2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Ov</w:t>
      </w:r>
      <w:proofErr w:type="spellEnd"/>
      <w:r w:rsidRPr="00EF5E23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 para el laboratorio proporcionado"</w:t>
      </w:r>
    </w:p>
    <w:p w14:paraId="572927B2" w14:textId="77777777" w:rsidR="00EF5E23" w:rsidRPr="00EF5E23" w:rsidRDefault="00EF5E23" w:rsidP="00EF5E23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EF5E23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5DBEE581" w14:textId="77777777" w:rsidR="00EF5E23" w:rsidRDefault="00EF5E23" w:rsidP="0067257E">
      <w:pPr>
        <w:ind w:left="0"/>
      </w:pPr>
    </w:p>
    <w:p w14:paraId="432D40B7" w14:textId="3A189767" w:rsidR="006425B6" w:rsidRDefault="006425B6">
      <w:pPr>
        <w:spacing w:before="0" w:after="0"/>
        <w:ind w:left="0" w:right="0"/>
      </w:pPr>
      <w:r>
        <w:br w:type="page"/>
      </w:r>
    </w:p>
    <w:p w14:paraId="5CE8E60D" w14:textId="6DCE71B6" w:rsidR="004858D5" w:rsidRDefault="006425B6" w:rsidP="004858D5">
      <w:pPr>
        <w:pStyle w:val="Ttulo2"/>
        <w:ind w:left="0"/>
      </w:pPr>
      <w:r>
        <w:lastRenderedPageBreak/>
        <w:t>Marcas y línea terapéutica</w:t>
      </w:r>
    </w:p>
    <w:p w14:paraId="7DE07825" w14:textId="486614AB" w:rsidR="00E2792C" w:rsidRDefault="00E2792C" w:rsidP="00E2792C">
      <w:pPr>
        <w:pStyle w:val="Ttulo2"/>
      </w:pPr>
      <w:r>
        <w:t>Todas las marcas</w:t>
      </w:r>
    </w:p>
    <w:p w14:paraId="1031574A" w14:textId="1D66313A" w:rsidR="00E2792C" w:rsidRDefault="00E2792C" w:rsidP="00E2792C">
      <w:pPr>
        <w:ind w:left="0"/>
      </w:pPr>
      <w:r>
        <w:t xml:space="preserve">Para hacer el consumo del servicio, se hará a través de la siguiente URL: </w:t>
      </w:r>
      <w:hyperlink r:id="rId17" w:history="1">
        <w:r w:rsidRPr="008017E0">
          <w:rPr>
            <w:rStyle w:val="Hipervnculo"/>
          </w:rPr>
          <w:t>https://miramarlab.mx/api-erp/public/marcas</w:t>
        </w:r>
      </w:hyperlink>
      <w:r>
        <w:t>,</w:t>
      </w:r>
      <w:r>
        <w:t xml:space="preserve"> esto son la necesidad de mandar algo dentro del </w:t>
      </w:r>
      <w:proofErr w:type="spellStart"/>
      <w:r>
        <w:t>body</w:t>
      </w:r>
      <w:proofErr w:type="spellEnd"/>
      <w:r>
        <w:t>, al momento de hacer la petición se obtiene el siguiente resultado:</w:t>
      </w:r>
    </w:p>
    <w:p w14:paraId="44A1162B" w14:textId="77777777" w:rsidR="00E2792C" w:rsidRPr="003D7E46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72DC5BE4" w14:textId="77777777" w:rsidR="00E2792C" w:rsidRPr="003D7E46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proofErr w:type="gramStart"/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status</w:t>
      </w:r>
      <w:proofErr w:type="gramEnd"/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"200"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ABE25BA" w14:textId="77777777" w:rsidR="00E2792C" w:rsidRPr="003D7E46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[</w:t>
      </w:r>
    </w:p>
    <w:p w14:paraId="3BBA19A0" w14:textId="77777777" w:rsidR="00E2792C" w:rsidRPr="00D5137B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D513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71F7EE03" w14:textId="77777777" w:rsidR="00E2792C" w:rsidRPr="00E2792C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D5137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"id"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E2792C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1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4F72E5EB" w14:textId="77777777" w:rsidR="00E2792C" w:rsidRPr="00E2792C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"marca"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E2792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"AKINETON   ABT"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5EB59E4" w14:textId="77777777" w:rsidR="00E2792C" w:rsidRPr="00E2792C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proofErr w:type="spellStart"/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linea_terapeutica</w:t>
      </w:r>
      <w:proofErr w:type="spellEnd"/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E2792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"N04A0 ANTIPARKINSONIANOS"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30E43A6C" w14:textId="77777777" w:rsidR="00E2792C" w:rsidRPr="00E2792C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proofErr w:type="spellStart"/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presentacion</w:t>
      </w:r>
      <w:proofErr w:type="spellEnd"/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E2792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"AKINETON AMP. 5 MG 5 1 ML"</w:t>
      </w:r>
    </w:p>
    <w:p w14:paraId="57479AA3" w14:textId="3EA21CB9" w:rsidR="00E2792C" w:rsidRPr="00D5137B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D5137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D513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},</w:t>
      </w:r>
    </w:p>
    <w:p w14:paraId="7104330F" w14:textId="77777777" w:rsidR="00E2792C" w:rsidRPr="003D7E46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]</w:t>
      </w:r>
    </w:p>
    <w:p w14:paraId="4927AA1B" w14:textId="77777777" w:rsidR="00E2792C" w:rsidRPr="003D7E46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19E1CBFD" w14:textId="77777777" w:rsidR="00E2792C" w:rsidRDefault="00E2792C" w:rsidP="00E2792C">
      <w:pPr>
        <w:spacing w:after="0"/>
        <w:ind w:left="0"/>
      </w:pPr>
    </w:p>
    <w:p w14:paraId="5A5D9497" w14:textId="22BF2456" w:rsidR="00E2792C" w:rsidRDefault="00E2792C" w:rsidP="00E2792C">
      <w:pPr>
        <w:spacing w:after="0"/>
        <w:ind w:left="0"/>
      </w:pPr>
      <w:r>
        <w:t>En donde:</w:t>
      </w:r>
    </w:p>
    <w:p w14:paraId="531A5758" w14:textId="77777777" w:rsidR="00E2792C" w:rsidRDefault="00E2792C" w:rsidP="00E2792C">
      <w:pPr>
        <w:pStyle w:val="Prrafodelista"/>
        <w:numPr>
          <w:ilvl w:val="0"/>
          <w:numId w:val="4"/>
        </w:numPr>
        <w:spacing w:after="0"/>
      </w:pPr>
      <w:proofErr w:type="gramStart"/>
      <w:r>
        <w:t>status</w:t>
      </w:r>
      <w:proofErr w:type="gramEnd"/>
      <w:r>
        <w:t>: Es el código de ejecución hacia la API, 200 es que todo salió correcto.</w:t>
      </w:r>
    </w:p>
    <w:p w14:paraId="3495B9CA" w14:textId="77777777" w:rsidR="00E2792C" w:rsidRDefault="00E2792C" w:rsidP="00E2792C">
      <w:pPr>
        <w:pStyle w:val="Prrafodelista"/>
        <w:numPr>
          <w:ilvl w:val="0"/>
          <w:numId w:val="4"/>
        </w:numPr>
      </w:pPr>
      <w:r>
        <w:t>detalle: Elemento donde se encontrará toda la información.</w:t>
      </w:r>
    </w:p>
    <w:p w14:paraId="6F0546A8" w14:textId="77777777" w:rsidR="00E2792C" w:rsidRDefault="00E2792C" w:rsidP="00E2792C">
      <w:pPr>
        <w:pStyle w:val="Prrafodelista"/>
        <w:numPr>
          <w:ilvl w:val="1"/>
          <w:numId w:val="4"/>
        </w:numPr>
      </w:pPr>
      <w:r w:rsidRPr="005C11B0">
        <w:t>id</w:t>
      </w:r>
      <w:r>
        <w:t>: Identificador de la marca.</w:t>
      </w:r>
    </w:p>
    <w:p w14:paraId="387497CA" w14:textId="77777777" w:rsidR="00E2792C" w:rsidRDefault="00E2792C" w:rsidP="00E2792C">
      <w:pPr>
        <w:pStyle w:val="Prrafodelista"/>
        <w:numPr>
          <w:ilvl w:val="1"/>
          <w:numId w:val="4"/>
        </w:numPr>
      </w:pPr>
      <w:r>
        <w:t>marca: Nombre marca.</w:t>
      </w:r>
    </w:p>
    <w:p w14:paraId="6BEFE47E" w14:textId="77777777" w:rsidR="00E2792C" w:rsidRDefault="00E2792C" w:rsidP="00E2792C">
      <w:pPr>
        <w:pStyle w:val="Prrafodelista"/>
        <w:numPr>
          <w:ilvl w:val="1"/>
          <w:numId w:val="4"/>
        </w:numPr>
      </w:pPr>
      <w:proofErr w:type="spellStart"/>
      <w:r>
        <w:t>linea_terapeutica</w:t>
      </w:r>
      <w:proofErr w:type="spellEnd"/>
      <w:r>
        <w:t>: Línea terapéutica (en algunos casos puede estar vacío).</w:t>
      </w:r>
    </w:p>
    <w:p w14:paraId="6D1D93E2" w14:textId="77777777" w:rsidR="00E2792C" w:rsidRDefault="00E2792C" w:rsidP="00E2792C">
      <w:pPr>
        <w:pStyle w:val="Prrafodelista"/>
        <w:numPr>
          <w:ilvl w:val="1"/>
          <w:numId w:val="4"/>
        </w:numPr>
      </w:pPr>
      <w:proofErr w:type="spellStart"/>
      <w:r>
        <w:t>presentacion</w:t>
      </w:r>
      <w:proofErr w:type="spellEnd"/>
      <w:r>
        <w:t>: Es la presentación del producto (en algunos casos puede estar vacío).</w:t>
      </w:r>
    </w:p>
    <w:p w14:paraId="7F363EBF" w14:textId="5F122BCE" w:rsidR="00E2792C" w:rsidRPr="00E2792C" w:rsidRDefault="00E2792C" w:rsidP="00E2792C">
      <w:pPr>
        <w:spacing w:before="0" w:after="0"/>
        <w:ind w:left="0" w:right="0"/>
      </w:pPr>
      <w:r>
        <w:br w:type="page"/>
      </w:r>
    </w:p>
    <w:p w14:paraId="27CDF951" w14:textId="020BE405" w:rsidR="006425B6" w:rsidRDefault="004858D5" w:rsidP="004858D5">
      <w:pPr>
        <w:pStyle w:val="Ttulo2"/>
      </w:pPr>
      <w:r>
        <w:lastRenderedPageBreak/>
        <w:t>Con ID de laboratorio</w:t>
      </w:r>
    </w:p>
    <w:p w14:paraId="45DA1964" w14:textId="77777777" w:rsidR="004858D5" w:rsidRDefault="004858D5" w:rsidP="004858D5">
      <w:pPr>
        <w:ind w:left="0"/>
      </w:pPr>
      <w:r>
        <w:t xml:space="preserve">Para hacer el consumo del servicio, se hará a través de la siguiente URL: </w:t>
      </w:r>
      <w:hyperlink r:id="rId18" w:history="1">
        <w:r w:rsidRPr="008017E0">
          <w:rPr>
            <w:rStyle w:val="Hipervnculo"/>
          </w:rPr>
          <w:t>https://miramarlab.mx/api-erp/public/marcas</w:t>
        </w:r>
      </w:hyperlink>
      <w:r>
        <w:t>, además de proporcionar un JSON con la siguiente estructura:</w:t>
      </w:r>
    </w:p>
    <w:p w14:paraId="30301BA8" w14:textId="77777777" w:rsidR="004858D5" w:rsidRPr="004858D5" w:rsidRDefault="004858D5" w:rsidP="004858D5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4858D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40A1CD07" w14:textId="77777777" w:rsidR="004858D5" w:rsidRPr="004858D5" w:rsidRDefault="004858D5" w:rsidP="004858D5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4858D5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4858D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proofErr w:type="spellStart"/>
      <w:r w:rsidRPr="004858D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id_laboratorio</w:t>
      </w:r>
      <w:proofErr w:type="spellEnd"/>
      <w:r w:rsidRPr="004858D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r w:rsidRPr="004858D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4858D5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4858D5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1</w:t>
      </w:r>
    </w:p>
    <w:p w14:paraId="1A436CF2" w14:textId="77777777" w:rsidR="004858D5" w:rsidRPr="004858D5" w:rsidRDefault="004858D5" w:rsidP="004858D5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4858D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0671EAC6" w14:textId="15A49096" w:rsidR="004858D5" w:rsidRDefault="004858D5" w:rsidP="004858D5">
      <w:pPr>
        <w:ind w:left="0"/>
      </w:pPr>
      <w:r>
        <w:t>al momento de hacer la petición se obtiene el siguiente resultado:</w:t>
      </w:r>
    </w:p>
    <w:p w14:paraId="5B486AB2" w14:textId="77777777" w:rsidR="004858D5" w:rsidRPr="003D7E46" w:rsidRDefault="004858D5" w:rsidP="004858D5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0432146C" w14:textId="77777777" w:rsidR="004858D5" w:rsidRPr="003D7E46" w:rsidRDefault="004858D5" w:rsidP="004858D5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proofErr w:type="gramStart"/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status</w:t>
      </w:r>
      <w:proofErr w:type="gramEnd"/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"200"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104619FA" w14:textId="77777777" w:rsidR="004858D5" w:rsidRPr="003D7E46" w:rsidRDefault="004858D5" w:rsidP="004858D5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[</w:t>
      </w:r>
    </w:p>
    <w:p w14:paraId="5C7EA545" w14:textId="77777777" w:rsidR="00D5137B" w:rsidRPr="00D5137B" w:rsidRDefault="004858D5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="00D5137B" w:rsidRPr="00D513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01972163" w14:textId="77777777" w:rsidR="00D5137B" w:rsidRPr="00D5137B" w:rsidRDefault="00D5137B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D5137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D5137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"id"</w:t>
      </w:r>
      <w:r w:rsidRPr="00D513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D5137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D5137B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1</w:t>
      </w:r>
      <w:r w:rsidRPr="00D513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1DE873DC" w14:textId="77777777" w:rsidR="00D5137B" w:rsidRPr="00D5137B" w:rsidRDefault="00D5137B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D5137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D5137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"marca"</w:t>
      </w:r>
      <w:r w:rsidRPr="00D513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D5137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D5137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"AKINETON   ABT"</w:t>
      </w:r>
      <w:r w:rsidRPr="00D513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79B18ECB" w14:textId="10923334" w:rsidR="00D5137B" w:rsidRDefault="00D5137B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</w:pPr>
      <w:r w:rsidRPr="00D5137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D5137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proofErr w:type="spellStart"/>
      <w:r w:rsidRPr="00D5137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linea_terapeutica</w:t>
      </w:r>
      <w:proofErr w:type="spellEnd"/>
      <w:r w:rsidRPr="00D5137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r w:rsidRPr="00D513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D5137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D5137B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"N04A0 ANTIPARKINSONIANOS"</w:t>
      </w:r>
      <w:r w:rsidR="00E2792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,</w:t>
      </w:r>
    </w:p>
    <w:p w14:paraId="4CCEFC1B" w14:textId="380E1D98" w:rsidR="00E2792C" w:rsidRPr="00D5137B" w:rsidRDefault="00E2792C" w:rsidP="00E2792C">
      <w:pPr>
        <w:shd w:val="clear" w:color="auto" w:fill="1E1E1E"/>
        <w:spacing w:before="0" w:after="0" w:line="270" w:lineRule="atLeast"/>
        <w:ind w:left="0" w:right="0" w:firstLine="72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 xml:space="preserve">     </w:t>
      </w:r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proofErr w:type="spellStart"/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presentacion</w:t>
      </w:r>
      <w:proofErr w:type="spellEnd"/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E2792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"AKINETON AMP. 5 MG 5 1 ML"</w:t>
      </w:r>
    </w:p>
    <w:p w14:paraId="2BBFFF37" w14:textId="77777777" w:rsidR="00D5137B" w:rsidRPr="00D5137B" w:rsidRDefault="00D5137B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D5137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D5137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},</w:t>
      </w:r>
    </w:p>
    <w:p w14:paraId="7FCF56BB" w14:textId="7FAEADC7" w:rsidR="004858D5" w:rsidRPr="003D7E46" w:rsidRDefault="004858D5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]</w:t>
      </w:r>
    </w:p>
    <w:p w14:paraId="503F366C" w14:textId="77777777" w:rsidR="004858D5" w:rsidRPr="003D7E46" w:rsidRDefault="004858D5" w:rsidP="004858D5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2417BC0E" w14:textId="77777777" w:rsidR="004858D5" w:rsidRDefault="004858D5" w:rsidP="004858D5">
      <w:pPr>
        <w:spacing w:after="0"/>
        <w:ind w:left="0"/>
      </w:pPr>
    </w:p>
    <w:p w14:paraId="3D96315D" w14:textId="77777777" w:rsidR="004858D5" w:rsidRDefault="004858D5" w:rsidP="004858D5">
      <w:pPr>
        <w:spacing w:after="0"/>
        <w:ind w:left="0"/>
      </w:pPr>
      <w:r>
        <w:t>En donde:</w:t>
      </w:r>
    </w:p>
    <w:p w14:paraId="45F0932D" w14:textId="77777777" w:rsidR="004858D5" w:rsidRDefault="004858D5" w:rsidP="004858D5">
      <w:pPr>
        <w:pStyle w:val="Prrafodelista"/>
        <w:numPr>
          <w:ilvl w:val="0"/>
          <w:numId w:val="4"/>
        </w:numPr>
        <w:spacing w:after="0"/>
      </w:pPr>
      <w:proofErr w:type="gramStart"/>
      <w:r>
        <w:t>status</w:t>
      </w:r>
      <w:proofErr w:type="gramEnd"/>
      <w:r>
        <w:t>: Es el código de ejecución hacia la API, 200 es que todo salió correcto.</w:t>
      </w:r>
    </w:p>
    <w:p w14:paraId="394B0FBF" w14:textId="77777777" w:rsidR="004858D5" w:rsidRDefault="004858D5" w:rsidP="004858D5">
      <w:pPr>
        <w:pStyle w:val="Prrafodelista"/>
        <w:numPr>
          <w:ilvl w:val="0"/>
          <w:numId w:val="4"/>
        </w:numPr>
      </w:pPr>
      <w:r>
        <w:t>detalle: Elemento donde se encontrará toda la información.</w:t>
      </w:r>
    </w:p>
    <w:p w14:paraId="0FA7E988" w14:textId="6A8C34B8" w:rsidR="004858D5" w:rsidRDefault="004858D5" w:rsidP="004858D5">
      <w:pPr>
        <w:pStyle w:val="Prrafodelista"/>
        <w:numPr>
          <w:ilvl w:val="1"/>
          <w:numId w:val="4"/>
        </w:numPr>
      </w:pPr>
      <w:r w:rsidRPr="005C11B0">
        <w:t>id</w:t>
      </w:r>
      <w:r>
        <w:t xml:space="preserve">: Identificador de la </w:t>
      </w:r>
      <w:r w:rsidR="00D5137B">
        <w:t>marca</w:t>
      </w:r>
      <w:r>
        <w:t>.</w:t>
      </w:r>
    </w:p>
    <w:p w14:paraId="37B6C366" w14:textId="27497AC9" w:rsidR="004858D5" w:rsidRDefault="00D5137B" w:rsidP="004858D5">
      <w:pPr>
        <w:pStyle w:val="Prrafodelista"/>
        <w:numPr>
          <w:ilvl w:val="1"/>
          <w:numId w:val="4"/>
        </w:numPr>
      </w:pPr>
      <w:r>
        <w:t>marca</w:t>
      </w:r>
      <w:r w:rsidR="004858D5">
        <w:t xml:space="preserve">: Nombre </w:t>
      </w:r>
      <w:r>
        <w:t>marca.</w:t>
      </w:r>
    </w:p>
    <w:p w14:paraId="7972F459" w14:textId="50133CF0" w:rsidR="004858D5" w:rsidRDefault="00D5137B" w:rsidP="004858D5">
      <w:pPr>
        <w:pStyle w:val="Prrafodelista"/>
        <w:numPr>
          <w:ilvl w:val="1"/>
          <w:numId w:val="4"/>
        </w:numPr>
      </w:pPr>
      <w:proofErr w:type="spellStart"/>
      <w:r>
        <w:t>linea_terapeutica</w:t>
      </w:r>
      <w:proofErr w:type="spellEnd"/>
      <w:r w:rsidR="004858D5">
        <w:t xml:space="preserve">: </w:t>
      </w:r>
      <w:r>
        <w:t>Línea terapéutica (en algunos casos puede estar vacío)</w:t>
      </w:r>
      <w:r w:rsidR="004858D5">
        <w:t>.</w:t>
      </w:r>
    </w:p>
    <w:p w14:paraId="7B641C4F" w14:textId="05B8C23A" w:rsidR="00E2792C" w:rsidRDefault="00E2792C" w:rsidP="004858D5">
      <w:pPr>
        <w:pStyle w:val="Prrafodelista"/>
        <w:numPr>
          <w:ilvl w:val="1"/>
          <w:numId w:val="4"/>
        </w:numPr>
      </w:pPr>
      <w:proofErr w:type="spellStart"/>
      <w:r>
        <w:t>presentacion</w:t>
      </w:r>
      <w:proofErr w:type="spellEnd"/>
      <w:r>
        <w:t xml:space="preserve">: Es la presentación del producto </w:t>
      </w:r>
      <w:r>
        <w:t>(en algunos casos puede estar vacío).</w:t>
      </w:r>
    </w:p>
    <w:p w14:paraId="7EA353E1" w14:textId="6C8D0700" w:rsidR="00D5137B" w:rsidRDefault="00D5137B">
      <w:pPr>
        <w:spacing w:before="0" w:after="0"/>
        <w:ind w:left="0" w:right="0"/>
      </w:pPr>
      <w:r>
        <w:br w:type="page"/>
      </w:r>
    </w:p>
    <w:p w14:paraId="1163E526" w14:textId="32329F57" w:rsidR="00D5137B" w:rsidRDefault="00D5137B" w:rsidP="00D5137B">
      <w:pPr>
        <w:pStyle w:val="Ttulo2"/>
      </w:pPr>
      <w:r>
        <w:lastRenderedPageBreak/>
        <w:t>Con ID de OV</w:t>
      </w:r>
    </w:p>
    <w:p w14:paraId="6DB62704" w14:textId="77777777" w:rsidR="00D5137B" w:rsidRDefault="00D5137B" w:rsidP="00D5137B">
      <w:pPr>
        <w:ind w:left="0"/>
      </w:pPr>
      <w:r>
        <w:t xml:space="preserve">Para hacer el consumo del servicio, se hará a través de la siguiente URL: </w:t>
      </w:r>
      <w:hyperlink r:id="rId19" w:history="1">
        <w:r w:rsidRPr="008017E0">
          <w:rPr>
            <w:rStyle w:val="Hipervnculo"/>
          </w:rPr>
          <w:t>https://miramarlab.mx/api-erp/public/marcas</w:t>
        </w:r>
      </w:hyperlink>
      <w:r>
        <w:t>, además de proporcionar un JSON con la siguiente estructura:</w:t>
      </w:r>
    </w:p>
    <w:p w14:paraId="0003B646" w14:textId="77777777" w:rsidR="00D5137B" w:rsidRPr="004858D5" w:rsidRDefault="00D5137B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4858D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29744B9C" w14:textId="27ADF77C" w:rsidR="00D5137B" w:rsidRPr="004858D5" w:rsidRDefault="00D5137B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4858D5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4858D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proofErr w:type="spellStart"/>
      <w:r w:rsidRPr="004858D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id_</w:t>
      </w:r>
      <w:r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ov</w:t>
      </w:r>
      <w:proofErr w:type="spellEnd"/>
      <w:r w:rsidRPr="004858D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r w:rsidRPr="004858D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4858D5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4858D5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1</w:t>
      </w:r>
    </w:p>
    <w:p w14:paraId="6D8571A4" w14:textId="77777777" w:rsidR="00D5137B" w:rsidRPr="004858D5" w:rsidRDefault="00D5137B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4858D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3365A3AB" w14:textId="77777777" w:rsidR="00D5137B" w:rsidRDefault="00D5137B" w:rsidP="00D5137B">
      <w:pPr>
        <w:ind w:left="0"/>
      </w:pPr>
      <w:r>
        <w:t>al momento de hacer la petición se obtiene el siguiente resultado:</w:t>
      </w:r>
    </w:p>
    <w:p w14:paraId="5D449563" w14:textId="77777777" w:rsidR="00D5137B" w:rsidRPr="003D7E46" w:rsidRDefault="00D5137B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2B23CEA2" w14:textId="77777777" w:rsidR="00D5137B" w:rsidRPr="003D7E46" w:rsidRDefault="00D5137B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proofErr w:type="gramStart"/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status</w:t>
      </w:r>
      <w:proofErr w:type="gramEnd"/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"200"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17BAE443" w14:textId="77777777" w:rsidR="00D5137B" w:rsidRPr="003D7E46" w:rsidRDefault="00D5137B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3D7E46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"detalle"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[</w:t>
      </w:r>
    </w:p>
    <w:p w14:paraId="42B4CED6" w14:textId="77777777" w:rsidR="00E2792C" w:rsidRPr="00E2792C" w:rsidRDefault="00D5137B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="00E2792C"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2D6FAE7A" w14:textId="77777777" w:rsidR="00E2792C" w:rsidRPr="00E2792C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proofErr w:type="spellStart"/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nombres_marcas</w:t>
      </w:r>
      <w:proofErr w:type="spellEnd"/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E2792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"SUPRAHYAL   ASF"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308543C8" w14:textId="77777777" w:rsidR="00E2792C" w:rsidRPr="00E2792C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"lineas_terapeuticas"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E2792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"M05X0 TODOS LOS DEM MIORRELAJA"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38611BF" w14:textId="77777777" w:rsidR="00E2792C" w:rsidRPr="00E2792C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proofErr w:type="spellStart"/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presentacion</w:t>
      </w:r>
      <w:proofErr w:type="spellEnd"/>
      <w:r w:rsidRPr="00E2792C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E2792C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"SUPRAHYAL JGA PRELL 25 MG 2.5 ML"</w:t>
      </w:r>
    </w:p>
    <w:p w14:paraId="496387CE" w14:textId="77777777" w:rsidR="00E2792C" w:rsidRPr="00E2792C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E2792C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E2792C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58D599BC" w14:textId="0A5DC541" w:rsidR="00D5137B" w:rsidRPr="003D7E46" w:rsidRDefault="00D5137B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]</w:t>
      </w:r>
    </w:p>
    <w:p w14:paraId="1577B537" w14:textId="77777777" w:rsidR="00D5137B" w:rsidRPr="003D7E46" w:rsidRDefault="00D5137B" w:rsidP="00D5137B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2C6FB262" w14:textId="77777777" w:rsidR="00D5137B" w:rsidRDefault="00D5137B" w:rsidP="00D5137B">
      <w:pPr>
        <w:spacing w:after="0"/>
        <w:ind w:left="0"/>
      </w:pPr>
    </w:p>
    <w:p w14:paraId="541B244E" w14:textId="77777777" w:rsidR="00D5137B" w:rsidRDefault="00D5137B" w:rsidP="00D5137B">
      <w:pPr>
        <w:spacing w:after="0"/>
        <w:ind w:left="0"/>
      </w:pPr>
      <w:r>
        <w:t>En donde:</w:t>
      </w:r>
    </w:p>
    <w:p w14:paraId="304CA1D9" w14:textId="77777777" w:rsidR="00D5137B" w:rsidRDefault="00D5137B" w:rsidP="00D5137B">
      <w:pPr>
        <w:pStyle w:val="Prrafodelista"/>
        <w:numPr>
          <w:ilvl w:val="0"/>
          <w:numId w:val="4"/>
        </w:numPr>
        <w:spacing w:after="0"/>
      </w:pPr>
      <w:proofErr w:type="gramStart"/>
      <w:r>
        <w:t>status</w:t>
      </w:r>
      <w:proofErr w:type="gramEnd"/>
      <w:r>
        <w:t>: Es el código de ejecución hacia la API, 200 es que todo salió correcto.</w:t>
      </w:r>
    </w:p>
    <w:p w14:paraId="06E9CFB0" w14:textId="77777777" w:rsidR="00D5137B" w:rsidRDefault="00D5137B" w:rsidP="00D5137B">
      <w:pPr>
        <w:pStyle w:val="Prrafodelista"/>
        <w:numPr>
          <w:ilvl w:val="0"/>
          <w:numId w:val="4"/>
        </w:numPr>
      </w:pPr>
      <w:r>
        <w:t>detalle: Elemento donde se encontrará toda la información.</w:t>
      </w:r>
    </w:p>
    <w:p w14:paraId="52D13BD9" w14:textId="6BC94B15" w:rsidR="00D5137B" w:rsidRDefault="00D5137B" w:rsidP="00D5137B">
      <w:pPr>
        <w:pStyle w:val="Prrafodelista"/>
        <w:numPr>
          <w:ilvl w:val="1"/>
          <w:numId w:val="4"/>
        </w:numPr>
      </w:pPr>
      <w:proofErr w:type="spellStart"/>
      <w:r w:rsidRPr="00D5137B">
        <w:t>nombres_marcas</w:t>
      </w:r>
      <w:proofErr w:type="spellEnd"/>
      <w:r>
        <w:t>: Marcas puestas en la OV, se encuentran separadas por coma “,”.</w:t>
      </w:r>
    </w:p>
    <w:p w14:paraId="3FF1D46A" w14:textId="01A1C355" w:rsidR="00D5137B" w:rsidRDefault="00D5137B" w:rsidP="00D5137B">
      <w:pPr>
        <w:pStyle w:val="Prrafodelista"/>
        <w:numPr>
          <w:ilvl w:val="1"/>
          <w:numId w:val="4"/>
        </w:numPr>
      </w:pPr>
      <w:proofErr w:type="spellStart"/>
      <w:r w:rsidRPr="00D5137B">
        <w:t>lineas_terapeuticas</w:t>
      </w:r>
      <w:proofErr w:type="spellEnd"/>
      <w:r>
        <w:t>: Líneas terapéuticas puestas en la OV, se encuentran separadas por coma “,” (en algunos casos puede estar vacío “una línea</w:t>
      </w:r>
      <w:proofErr w:type="gramStart"/>
      <w:r>
        <w:t>, ,</w:t>
      </w:r>
      <w:proofErr w:type="gramEnd"/>
      <w:r>
        <w:t xml:space="preserve"> otra línea“).</w:t>
      </w:r>
    </w:p>
    <w:p w14:paraId="3ECAFD27" w14:textId="7ABACC84" w:rsidR="00E2792C" w:rsidRDefault="00E2792C" w:rsidP="00D5137B">
      <w:pPr>
        <w:pStyle w:val="Prrafodelista"/>
        <w:numPr>
          <w:ilvl w:val="1"/>
          <w:numId w:val="4"/>
        </w:numPr>
      </w:pPr>
      <w:r>
        <w:t xml:space="preserve">presentación: </w:t>
      </w:r>
      <w:r>
        <w:t>Es la presentación del producto (en algunos casos puede estar vacío).</w:t>
      </w:r>
    </w:p>
    <w:p w14:paraId="5363CC8F" w14:textId="056D24BC" w:rsidR="00255543" w:rsidRDefault="00255543">
      <w:pPr>
        <w:spacing w:before="0" w:after="0"/>
        <w:ind w:left="0" w:right="0"/>
      </w:pPr>
      <w:r>
        <w:br w:type="page"/>
      </w:r>
    </w:p>
    <w:p w14:paraId="4726E6F6" w14:textId="6D5C6590" w:rsidR="00BA7E74" w:rsidRDefault="00255543" w:rsidP="00255543">
      <w:pPr>
        <w:pStyle w:val="Ttulo2"/>
        <w:ind w:left="0"/>
      </w:pPr>
      <w:r w:rsidRPr="00255543">
        <w:lastRenderedPageBreak/>
        <w:t>Cotización aprobada</w:t>
      </w:r>
    </w:p>
    <w:p w14:paraId="58F1B8D8" w14:textId="39D4B601" w:rsidR="00255543" w:rsidRDefault="00255543" w:rsidP="00255543">
      <w:pPr>
        <w:ind w:left="0"/>
      </w:pPr>
      <w:r>
        <w:t xml:space="preserve">Para hacer el consumo del servicio, se hará a través de la siguiente URL: </w:t>
      </w:r>
      <w:hyperlink r:id="rId20" w:history="1">
        <w:r w:rsidR="000415C8" w:rsidRPr="003543D7">
          <w:rPr>
            <w:rStyle w:val="Hipervnculo"/>
          </w:rPr>
          <w:t>https://miramarlab.mx/api-erp/public/cotizaciones/{id_ov}</w:t>
        </w:r>
      </w:hyperlink>
      <w:r>
        <w:t xml:space="preserve">, al momento de hacer la petición y que exista </w:t>
      </w:r>
      <w:r w:rsidR="000415C8">
        <w:t xml:space="preserve">una cotización con estatus de aprobada </w:t>
      </w:r>
      <w:r>
        <w:t>con el ID proporcionado se obtiene el siguiente resultado:</w:t>
      </w:r>
    </w:p>
    <w:p w14:paraId="32949A02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09E4FFC5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proofErr w:type="gramStart"/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status</w:t>
      </w:r>
      <w:proofErr w:type="gramEnd"/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"200"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3134CF28" w14:textId="77777777" w:rsid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364CDAD5" w14:textId="6ED82CC9" w:rsidR="0051505B" w:rsidRPr="000415C8" w:rsidRDefault="0051505B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ab/>
        <w:t xml:space="preserve"> </w:t>
      </w:r>
      <w:r w:rsidRPr="0051505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proofErr w:type="spellStart"/>
      <w:r w:rsidRPr="0051505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id_cotizacion_aprtobada</w:t>
      </w:r>
      <w:proofErr w:type="spellEnd"/>
      <w:r w:rsidRPr="0051505B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r w:rsidRPr="0051505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1505B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1505B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9</w:t>
      </w:r>
      <w:r w:rsidRPr="0051505B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51FBF9E9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proofErr w:type="spellStart"/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total_horas_area</w:t>
      </w:r>
      <w:proofErr w:type="spellEnd"/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4AAF4B51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proofErr w:type="spellStart"/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area_medica</w:t>
      </w:r>
      <w:proofErr w:type="spellEnd"/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369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41E93CF0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"audiovisual"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62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2BD3AD36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"comercial"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44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72A8CB47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"creativo"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0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508B5AC1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proofErr w:type="spellStart"/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diseno_digital</w:t>
      </w:r>
      <w:proofErr w:type="spellEnd"/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128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D25709D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proofErr w:type="spellStart"/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diseno_editorial</w:t>
      </w:r>
      <w:proofErr w:type="spellEnd"/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56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705DE9FC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"editorial"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136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5DE6562A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proofErr w:type="spellStart"/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programacion</w:t>
      </w:r>
      <w:proofErr w:type="spellEnd"/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0</w:t>
      </w:r>
    </w:p>
    <w:p w14:paraId="68847F91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},</w:t>
      </w:r>
    </w:p>
    <w:p w14:paraId="3E1ED69C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proofErr w:type="spellStart"/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detalle_items</w:t>
      </w:r>
      <w:proofErr w:type="spellEnd"/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[</w:t>
      </w:r>
    </w:p>
    <w:p w14:paraId="401BFEF4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0D10C025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proofErr w:type="spellStart"/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nombre_item</w:t>
      </w:r>
      <w:proofErr w:type="spellEnd"/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"Revisión de módulos e-learning"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56A7F553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proofErr w:type="spellStart"/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total_horas_item</w:t>
      </w:r>
      <w:proofErr w:type="spellEnd"/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047B5F9A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proofErr w:type="spellStart"/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horas_area_medica</w:t>
      </w:r>
      <w:proofErr w:type="spellEnd"/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48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C0F4062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proofErr w:type="spellStart"/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horas_audiovisual</w:t>
      </w:r>
      <w:proofErr w:type="spellEnd"/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0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4025B43C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proofErr w:type="spellStart"/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horas_comercial</w:t>
      </w:r>
      <w:proofErr w:type="spellEnd"/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0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1804A53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proofErr w:type="spellStart"/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horas_creativo</w:t>
      </w:r>
      <w:proofErr w:type="spellEnd"/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0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31B0148A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proofErr w:type="spellStart"/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horas_diseno_digital</w:t>
      </w:r>
      <w:proofErr w:type="spellEnd"/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0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4B10C96D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proofErr w:type="spellStart"/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horas_diseno_editorial</w:t>
      </w:r>
      <w:proofErr w:type="spellEnd"/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0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5E0C3107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proofErr w:type="spellStart"/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horas_editorial</w:t>
      </w:r>
      <w:proofErr w:type="spellEnd"/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48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14C1B436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    </w:t>
      </w:r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proofErr w:type="spellStart"/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horas_programacion</w:t>
      </w:r>
      <w:proofErr w:type="spellEnd"/>
      <w:r w:rsidRPr="000415C8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0415C8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0</w:t>
      </w:r>
    </w:p>
    <w:p w14:paraId="662B26D9" w14:textId="77777777" w:rsid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37F0CB6E" w14:textId="12A6B4C0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 xml:space="preserve">            }</w:t>
      </w:r>
    </w:p>
    <w:p w14:paraId="06791106" w14:textId="77777777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]</w:t>
      </w:r>
    </w:p>
    <w:p w14:paraId="1A0EA534" w14:textId="28AF6008" w:rsidR="000415C8" w:rsidRPr="000415C8" w:rsidRDefault="000415C8" w:rsidP="000415C8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0415C8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0415C8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0BB9961F" w14:textId="77777777" w:rsidR="00255543" w:rsidRPr="003D7E46" w:rsidRDefault="00255543" w:rsidP="00255543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3D7E46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69C0DE9A" w14:textId="77777777" w:rsidR="00255543" w:rsidRDefault="00255543" w:rsidP="00255543">
      <w:pPr>
        <w:spacing w:after="0"/>
        <w:ind w:left="0"/>
      </w:pPr>
    </w:p>
    <w:p w14:paraId="2728B4C1" w14:textId="77777777" w:rsidR="00255543" w:rsidRDefault="00255543" w:rsidP="00255543">
      <w:pPr>
        <w:spacing w:after="0"/>
        <w:ind w:left="0"/>
      </w:pPr>
      <w:r>
        <w:t>En donde:</w:t>
      </w:r>
    </w:p>
    <w:p w14:paraId="5FAB1EC9" w14:textId="77777777" w:rsidR="00255543" w:rsidRDefault="00255543" w:rsidP="00255543">
      <w:pPr>
        <w:pStyle w:val="Prrafodelista"/>
        <w:numPr>
          <w:ilvl w:val="0"/>
          <w:numId w:val="4"/>
        </w:numPr>
        <w:spacing w:after="0"/>
      </w:pPr>
      <w:proofErr w:type="gramStart"/>
      <w:r>
        <w:t>status</w:t>
      </w:r>
      <w:proofErr w:type="gramEnd"/>
      <w:r>
        <w:t>: Es el código de ejecución hacia la API, 200 es que todo salió correcto.</w:t>
      </w:r>
    </w:p>
    <w:p w14:paraId="42C8FA95" w14:textId="77777777" w:rsidR="00255543" w:rsidRDefault="00255543" w:rsidP="00255543">
      <w:pPr>
        <w:pStyle w:val="Prrafodelista"/>
        <w:numPr>
          <w:ilvl w:val="0"/>
          <w:numId w:val="4"/>
        </w:numPr>
      </w:pPr>
      <w:r>
        <w:t>detalle: Elemento donde se encontrará toda la información.</w:t>
      </w:r>
    </w:p>
    <w:p w14:paraId="551FE4FD" w14:textId="6A1BF606" w:rsidR="0051505B" w:rsidRDefault="0051505B" w:rsidP="0051505B">
      <w:pPr>
        <w:pStyle w:val="Prrafodelista"/>
        <w:numPr>
          <w:ilvl w:val="1"/>
          <w:numId w:val="4"/>
        </w:numPr>
      </w:pPr>
      <w:proofErr w:type="spellStart"/>
      <w:r>
        <w:t>Id_cotizacion_aprobada</w:t>
      </w:r>
      <w:proofErr w:type="spellEnd"/>
      <w:r>
        <w:t>: Es el ID de la cotización aprobada dentro de la OV</w:t>
      </w:r>
    </w:p>
    <w:p w14:paraId="3341FFBF" w14:textId="2CA15AB4" w:rsidR="00255543" w:rsidRDefault="000415C8" w:rsidP="00255543">
      <w:pPr>
        <w:pStyle w:val="Prrafodelista"/>
        <w:numPr>
          <w:ilvl w:val="1"/>
          <w:numId w:val="4"/>
        </w:numPr>
      </w:pPr>
      <w:proofErr w:type="spellStart"/>
      <w:r w:rsidRPr="000415C8">
        <w:t>total_horas_area</w:t>
      </w:r>
      <w:proofErr w:type="spellEnd"/>
      <w:r w:rsidR="00255543">
        <w:t xml:space="preserve">: </w:t>
      </w:r>
      <w:r>
        <w:t>Título de elemento donde se mostrará la suma de horas por área de la cotización</w:t>
      </w:r>
    </w:p>
    <w:p w14:paraId="05FCFF28" w14:textId="7B138814" w:rsidR="00255543" w:rsidRDefault="000415C8" w:rsidP="00182E34">
      <w:pPr>
        <w:pStyle w:val="Prrafodelista"/>
        <w:numPr>
          <w:ilvl w:val="2"/>
          <w:numId w:val="4"/>
        </w:numPr>
      </w:pPr>
      <w:proofErr w:type="spellStart"/>
      <w:r w:rsidRPr="000415C8">
        <w:t>area_medica</w:t>
      </w:r>
      <w:proofErr w:type="spellEnd"/>
      <w:r>
        <w:t xml:space="preserve">, </w:t>
      </w:r>
      <w:r w:rsidRPr="000415C8">
        <w:t>audiovisual</w:t>
      </w:r>
      <w:r>
        <w:t xml:space="preserve">, </w:t>
      </w:r>
      <w:r w:rsidRPr="000415C8">
        <w:t>comercial</w:t>
      </w:r>
      <w:r>
        <w:t xml:space="preserve">, </w:t>
      </w:r>
      <w:r w:rsidRPr="000415C8">
        <w:t>creativo</w:t>
      </w:r>
      <w:r>
        <w:t xml:space="preserve">, </w:t>
      </w:r>
      <w:proofErr w:type="spellStart"/>
      <w:r w:rsidRPr="000415C8">
        <w:t>diseno_digital</w:t>
      </w:r>
      <w:proofErr w:type="spellEnd"/>
      <w:r>
        <w:t xml:space="preserve">, </w:t>
      </w:r>
      <w:proofErr w:type="spellStart"/>
      <w:r w:rsidRPr="000415C8">
        <w:t>diseno_editorial</w:t>
      </w:r>
      <w:proofErr w:type="spellEnd"/>
      <w:r>
        <w:t xml:space="preserve">, </w:t>
      </w:r>
      <w:r w:rsidRPr="000415C8">
        <w:t>editorial</w:t>
      </w:r>
      <w:r>
        <w:t xml:space="preserve"> y </w:t>
      </w:r>
      <w:proofErr w:type="spellStart"/>
      <w:r w:rsidRPr="000415C8">
        <w:t>programacion</w:t>
      </w:r>
      <w:proofErr w:type="spellEnd"/>
      <w:r w:rsidR="00255543">
        <w:t xml:space="preserve">: Nombre del </w:t>
      </w:r>
      <w:r>
        <w:t>área, el resultado mostrado es la suma de las horas puestas en cada uno de los ítems para la cotización</w:t>
      </w:r>
    </w:p>
    <w:p w14:paraId="55D560EB" w14:textId="56CD73EC" w:rsidR="00255543" w:rsidRDefault="000415C8" w:rsidP="00255543">
      <w:pPr>
        <w:pStyle w:val="Prrafodelista"/>
        <w:numPr>
          <w:ilvl w:val="1"/>
          <w:numId w:val="4"/>
        </w:numPr>
      </w:pPr>
      <w:proofErr w:type="spellStart"/>
      <w:r w:rsidRPr="000415C8">
        <w:t>detalle_items</w:t>
      </w:r>
      <w:proofErr w:type="spellEnd"/>
      <w:r w:rsidR="00255543">
        <w:t xml:space="preserve">: </w:t>
      </w:r>
      <w:r>
        <w:t>Elemento donde se encontrará la información del ítem</w:t>
      </w:r>
      <w:r w:rsidR="00255543">
        <w:t>.</w:t>
      </w:r>
    </w:p>
    <w:p w14:paraId="75F40AD5" w14:textId="712E4769" w:rsidR="00255543" w:rsidRDefault="000415C8" w:rsidP="00182E34">
      <w:pPr>
        <w:pStyle w:val="Prrafodelista"/>
        <w:numPr>
          <w:ilvl w:val="2"/>
          <w:numId w:val="4"/>
        </w:numPr>
      </w:pPr>
      <w:proofErr w:type="spellStart"/>
      <w:r w:rsidRPr="000415C8">
        <w:t>nombre_item</w:t>
      </w:r>
      <w:proofErr w:type="spellEnd"/>
      <w:r w:rsidR="00255543">
        <w:t xml:space="preserve">: </w:t>
      </w:r>
      <w:r>
        <w:t>Nombre del ítem actual</w:t>
      </w:r>
      <w:r w:rsidR="00255543">
        <w:t>.</w:t>
      </w:r>
    </w:p>
    <w:p w14:paraId="2E508A10" w14:textId="7CBD39E4" w:rsidR="00255543" w:rsidRDefault="00182E34" w:rsidP="00182E34">
      <w:pPr>
        <w:pStyle w:val="Prrafodelista"/>
        <w:numPr>
          <w:ilvl w:val="2"/>
          <w:numId w:val="4"/>
        </w:numPr>
      </w:pPr>
      <w:proofErr w:type="spellStart"/>
      <w:r w:rsidRPr="00182E34">
        <w:t>total_horas_item</w:t>
      </w:r>
      <w:proofErr w:type="spellEnd"/>
      <w:r>
        <w:t>:</w:t>
      </w:r>
      <w:r w:rsidR="00255543">
        <w:t xml:space="preserve"> </w:t>
      </w:r>
      <w:r>
        <w:t>Elemento dónde está el desglose de horas por área del ítem actual.</w:t>
      </w:r>
    </w:p>
    <w:p w14:paraId="62CD44E1" w14:textId="5A98D6C7" w:rsidR="00255543" w:rsidRDefault="00182E34" w:rsidP="00182E34">
      <w:pPr>
        <w:pStyle w:val="Prrafodelista"/>
        <w:numPr>
          <w:ilvl w:val="3"/>
          <w:numId w:val="4"/>
        </w:numPr>
      </w:pPr>
      <w:r w:rsidRPr="00182E34">
        <w:t>horas_</w:t>
      </w:r>
      <w:r>
        <w:t>{área}</w:t>
      </w:r>
      <w:r w:rsidR="00255543">
        <w:t xml:space="preserve">: </w:t>
      </w:r>
      <w:r>
        <w:t>Horas otorgadas al área para la realización del ítem</w:t>
      </w:r>
      <w:r w:rsidR="00255543">
        <w:t>.</w:t>
      </w:r>
    </w:p>
    <w:p w14:paraId="0A802B98" w14:textId="77777777" w:rsidR="00182E34" w:rsidRDefault="00182E34" w:rsidP="00182E34">
      <w:pPr>
        <w:ind w:left="2520"/>
      </w:pPr>
    </w:p>
    <w:p w14:paraId="3F28ADFB" w14:textId="1A65CA8D" w:rsidR="00255543" w:rsidRDefault="00255543" w:rsidP="00255543">
      <w:pPr>
        <w:ind w:left="0"/>
      </w:pPr>
      <w:r>
        <w:lastRenderedPageBreak/>
        <w:t xml:space="preserve">En caso de no haber una </w:t>
      </w:r>
      <w:r w:rsidR="00182E34">
        <w:t>cotización aprobada</w:t>
      </w:r>
      <w:r>
        <w:t xml:space="preserve"> con el ID proporcionado se tendrá la siguiente respuesta:</w:t>
      </w:r>
    </w:p>
    <w:p w14:paraId="68F32791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5341DC96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proofErr w:type="gramStart"/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status</w:t>
      </w:r>
      <w:proofErr w:type="gramEnd"/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182E3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"200"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20B84A73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182E3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"No hay cotización aprobada con la Ov proporcionada"</w:t>
      </w:r>
    </w:p>
    <w:p w14:paraId="590CDD17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57892E00" w14:textId="77777777" w:rsidR="00255543" w:rsidRDefault="00255543" w:rsidP="00255543">
      <w:pPr>
        <w:ind w:left="0"/>
      </w:pPr>
    </w:p>
    <w:p w14:paraId="3C69ABF9" w14:textId="3E71F403" w:rsidR="00182E34" w:rsidRDefault="00182E34">
      <w:pPr>
        <w:spacing w:before="0" w:after="0"/>
        <w:ind w:left="0" w:right="0"/>
      </w:pPr>
      <w:r>
        <w:br w:type="page"/>
      </w:r>
    </w:p>
    <w:p w14:paraId="34AAEFF5" w14:textId="05780BD0" w:rsidR="00255543" w:rsidRDefault="00182E34" w:rsidP="00182E34">
      <w:pPr>
        <w:pStyle w:val="Ttulo2"/>
        <w:ind w:left="0"/>
      </w:pPr>
      <w:r w:rsidRPr="00182E34">
        <w:lastRenderedPageBreak/>
        <w:t>Ítems de cotización</w:t>
      </w:r>
    </w:p>
    <w:p w14:paraId="50AE1624" w14:textId="6A355435" w:rsidR="00182E34" w:rsidRDefault="00182E34" w:rsidP="00182E34">
      <w:pPr>
        <w:ind w:left="0"/>
      </w:pPr>
      <w:r>
        <w:t xml:space="preserve">Para hacer el consumo del servicio, se hará a través de la siguiente URL: </w:t>
      </w:r>
      <w:hyperlink r:id="rId21" w:history="1">
        <w:r w:rsidRPr="003543D7">
          <w:rPr>
            <w:rStyle w:val="Hipervnculo"/>
          </w:rPr>
          <w:t xml:space="preserve">https://miramarlab.mx/api-erp/public/ </w:t>
        </w:r>
        <w:proofErr w:type="spellStart"/>
        <w:r w:rsidRPr="003543D7">
          <w:rPr>
            <w:rStyle w:val="Hipervnculo"/>
          </w:rPr>
          <w:t>items</w:t>
        </w:r>
        <w:proofErr w:type="spellEnd"/>
        <w:r w:rsidRPr="003543D7">
          <w:rPr>
            <w:rStyle w:val="Hipervnculo"/>
          </w:rPr>
          <w:t>/{</w:t>
        </w:r>
        <w:proofErr w:type="spellStart"/>
        <w:r w:rsidRPr="003543D7">
          <w:rPr>
            <w:rStyle w:val="Hipervnculo"/>
          </w:rPr>
          <w:t>id_cotizacion</w:t>
        </w:r>
        <w:proofErr w:type="spellEnd"/>
        <w:r w:rsidRPr="003543D7">
          <w:rPr>
            <w:rStyle w:val="Hipervnculo"/>
          </w:rPr>
          <w:t>}</w:t>
        </w:r>
      </w:hyperlink>
      <w:r>
        <w:t>, al momento de hacer la petición y que exista al menos un ítem con el ID proporcionado se obtiene el siguiente resultado:</w:t>
      </w:r>
    </w:p>
    <w:p w14:paraId="1E8765EA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4B5D885D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proofErr w:type="gramStart"/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status</w:t>
      </w:r>
      <w:proofErr w:type="gramEnd"/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182E3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"200"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5E454721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[</w:t>
      </w:r>
    </w:p>
    <w:p w14:paraId="22C693AF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371C5A1F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"nombre_item"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182E34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"Adaptación de AV. Adaptación de contenido y rediseño de AV con pop up y menú, se comparte material en alta para utilizar elementos e información de AV previamente elaborada"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55BA1DEB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proofErr w:type="spellStart"/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total_horas_item</w:t>
      </w:r>
      <w:proofErr w:type="spellEnd"/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601AA539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</w:t>
      </w:r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proofErr w:type="spellStart"/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horas_area_medica</w:t>
      </w:r>
      <w:proofErr w:type="spellEnd"/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182E3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72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79416846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</w:t>
      </w:r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proofErr w:type="spellStart"/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horas_audiovisual</w:t>
      </w:r>
      <w:proofErr w:type="spellEnd"/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182E3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0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5D4A4D33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</w:t>
      </w:r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proofErr w:type="spellStart"/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horas_comercial</w:t>
      </w:r>
      <w:proofErr w:type="spellEnd"/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182E3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14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6807C77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</w:t>
      </w:r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proofErr w:type="spellStart"/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horas_creativo</w:t>
      </w:r>
      <w:proofErr w:type="spellEnd"/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182E3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0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0A339A08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</w:t>
      </w:r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proofErr w:type="spellStart"/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horas_diseno_digital</w:t>
      </w:r>
      <w:proofErr w:type="spellEnd"/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182E3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0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78A8CC3E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</w:t>
      </w:r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proofErr w:type="spellStart"/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horas_diseno_editorial</w:t>
      </w:r>
      <w:proofErr w:type="spellEnd"/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182E3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32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7EB04E38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</w:t>
      </w:r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proofErr w:type="spellStart"/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horas_editorial</w:t>
      </w:r>
      <w:proofErr w:type="spellEnd"/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182E3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24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4CB5C988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    </w:t>
      </w:r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proofErr w:type="spellStart"/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horas_programacion</w:t>
      </w:r>
      <w:proofErr w:type="spellEnd"/>
      <w:r w:rsidRPr="00182E34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182E34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0</w:t>
      </w:r>
    </w:p>
    <w:p w14:paraId="750144BD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4CB6FACC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22C052EE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]</w:t>
      </w:r>
    </w:p>
    <w:p w14:paraId="473A40BD" w14:textId="77777777" w:rsidR="00182E34" w:rsidRPr="00182E34" w:rsidRDefault="00182E34" w:rsidP="00182E34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182E34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57E1F9C3" w14:textId="77777777" w:rsidR="00182E34" w:rsidRDefault="00182E34" w:rsidP="00182E34">
      <w:pPr>
        <w:spacing w:after="0"/>
        <w:ind w:left="0"/>
      </w:pPr>
    </w:p>
    <w:p w14:paraId="552D7D06" w14:textId="263845FE" w:rsidR="00182E34" w:rsidRDefault="00182E34" w:rsidP="00182E34">
      <w:pPr>
        <w:spacing w:after="0"/>
        <w:ind w:left="0"/>
      </w:pPr>
      <w:r>
        <w:t>En donde:</w:t>
      </w:r>
    </w:p>
    <w:p w14:paraId="4D22284E" w14:textId="77777777" w:rsidR="00182E34" w:rsidRDefault="00182E34" w:rsidP="00182E34">
      <w:pPr>
        <w:pStyle w:val="Prrafodelista"/>
        <w:numPr>
          <w:ilvl w:val="0"/>
          <w:numId w:val="4"/>
        </w:numPr>
        <w:spacing w:after="0"/>
      </w:pPr>
      <w:proofErr w:type="gramStart"/>
      <w:r>
        <w:t>status</w:t>
      </w:r>
      <w:proofErr w:type="gramEnd"/>
      <w:r>
        <w:t>: Es el código de ejecución hacia la API, 200 es que todo salió correcto.</w:t>
      </w:r>
    </w:p>
    <w:p w14:paraId="327127AE" w14:textId="77777777" w:rsidR="00182E34" w:rsidRDefault="00182E34" w:rsidP="00182E34">
      <w:pPr>
        <w:pStyle w:val="Prrafodelista"/>
        <w:numPr>
          <w:ilvl w:val="0"/>
          <w:numId w:val="4"/>
        </w:numPr>
      </w:pPr>
      <w:r>
        <w:t>detalle: Elemento donde se encontrará toda la información.</w:t>
      </w:r>
    </w:p>
    <w:p w14:paraId="4F65B36A" w14:textId="77777777" w:rsidR="00182E34" w:rsidRDefault="00182E34" w:rsidP="00182E34">
      <w:pPr>
        <w:pStyle w:val="Prrafodelista"/>
        <w:numPr>
          <w:ilvl w:val="1"/>
          <w:numId w:val="4"/>
        </w:numPr>
      </w:pPr>
      <w:proofErr w:type="spellStart"/>
      <w:r w:rsidRPr="000415C8">
        <w:t>nombre_item</w:t>
      </w:r>
      <w:proofErr w:type="spellEnd"/>
      <w:r>
        <w:t>: Nombre del ítem actual.</w:t>
      </w:r>
    </w:p>
    <w:p w14:paraId="0BA0B6C3" w14:textId="77777777" w:rsidR="00182E34" w:rsidRDefault="00182E34" w:rsidP="00182E34">
      <w:pPr>
        <w:pStyle w:val="Prrafodelista"/>
        <w:numPr>
          <w:ilvl w:val="1"/>
          <w:numId w:val="4"/>
        </w:numPr>
      </w:pPr>
      <w:proofErr w:type="spellStart"/>
      <w:r w:rsidRPr="00182E34">
        <w:t>total_horas_item</w:t>
      </w:r>
      <w:proofErr w:type="spellEnd"/>
      <w:r>
        <w:t>: Elemento dónde está el desglose de horas por área del ítem actual.</w:t>
      </w:r>
    </w:p>
    <w:p w14:paraId="2F9014BB" w14:textId="77777777" w:rsidR="00182E34" w:rsidRDefault="00182E34" w:rsidP="00182E34">
      <w:pPr>
        <w:pStyle w:val="Prrafodelista"/>
        <w:numPr>
          <w:ilvl w:val="2"/>
          <w:numId w:val="4"/>
        </w:numPr>
      </w:pPr>
      <w:r w:rsidRPr="00182E34">
        <w:t>horas_</w:t>
      </w:r>
      <w:r>
        <w:t>{área}: Horas otorgadas al área para la realización del ítem.</w:t>
      </w:r>
    </w:p>
    <w:p w14:paraId="67B369DA" w14:textId="15298BCF" w:rsidR="00182E34" w:rsidRDefault="00182E34" w:rsidP="00182E34">
      <w:pPr>
        <w:ind w:left="0"/>
      </w:pPr>
      <w:r>
        <w:t xml:space="preserve">En caso de no </w:t>
      </w:r>
      <w:r w:rsidRPr="00182E34">
        <w:t xml:space="preserve">haber </w:t>
      </w:r>
      <w:r>
        <w:t xml:space="preserve">ítems </w:t>
      </w:r>
      <w:r w:rsidRPr="00182E34">
        <w:t>con el ID proporcionado se tendrá la siguiente respuesta:</w:t>
      </w:r>
    </w:p>
    <w:p w14:paraId="2BD5DDEF" w14:textId="77777777" w:rsidR="00985705" w:rsidRPr="00985705" w:rsidRDefault="00985705" w:rsidP="00985705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98570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46AFDDC9" w14:textId="77777777" w:rsidR="00985705" w:rsidRPr="00985705" w:rsidRDefault="00985705" w:rsidP="00985705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985705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98570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proofErr w:type="gramStart"/>
      <w:r w:rsidRPr="0098570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status</w:t>
      </w:r>
      <w:proofErr w:type="gramEnd"/>
      <w:r w:rsidRPr="0098570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r w:rsidRPr="0098570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985705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98570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"200"</w:t>
      </w:r>
      <w:r w:rsidRPr="0098570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63DC3831" w14:textId="77777777" w:rsidR="00985705" w:rsidRPr="00985705" w:rsidRDefault="00985705" w:rsidP="00985705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985705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985705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"detalle"</w:t>
      </w:r>
      <w:r w:rsidRPr="0098570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985705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98570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"No hay </w:t>
      </w:r>
      <w:proofErr w:type="spellStart"/>
      <w:r w:rsidRPr="0098570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items</w:t>
      </w:r>
      <w:proofErr w:type="spellEnd"/>
      <w:r w:rsidRPr="00985705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 en la cotización proporcionada"</w:t>
      </w:r>
    </w:p>
    <w:p w14:paraId="12649748" w14:textId="77777777" w:rsidR="00985705" w:rsidRPr="00985705" w:rsidRDefault="00985705" w:rsidP="00985705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985705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749E84A3" w14:textId="3AF9DA4B" w:rsidR="00E2792C" w:rsidRDefault="00E2792C">
      <w:pPr>
        <w:spacing w:before="0" w:after="0"/>
        <w:ind w:left="0" w:right="0"/>
      </w:pPr>
      <w:r>
        <w:br w:type="page"/>
      </w:r>
    </w:p>
    <w:p w14:paraId="70B1BEA7" w14:textId="51D60D86" w:rsidR="00E2792C" w:rsidRDefault="00E2792C" w:rsidP="00E2792C">
      <w:pPr>
        <w:pStyle w:val="Ttulo2"/>
        <w:ind w:left="0"/>
      </w:pPr>
      <w:r>
        <w:lastRenderedPageBreak/>
        <w:t xml:space="preserve">Servicio </w:t>
      </w:r>
      <w:r>
        <w:t>Targets</w:t>
      </w:r>
    </w:p>
    <w:p w14:paraId="6DEBFFC1" w14:textId="278FABDC" w:rsidR="00E2792C" w:rsidRDefault="00E2792C" w:rsidP="00E2792C">
      <w:pPr>
        <w:ind w:left="0"/>
      </w:pPr>
      <w:r>
        <w:t xml:space="preserve">Para hacer el consumo del servicio, se hará a través de la siguiente URL: </w:t>
      </w:r>
      <w:hyperlink r:id="rId22" w:history="1">
        <w:r w:rsidR="00862299" w:rsidRPr="00CA7E03">
          <w:rPr>
            <w:rStyle w:val="Hipervnculo"/>
          </w:rPr>
          <w:t>https://miramarlab.mx/api-erp/public/</w:t>
        </w:r>
        <w:r w:rsidR="00862299" w:rsidRPr="00CA7E03">
          <w:rPr>
            <w:rStyle w:val="Hipervnculo"/>
          </w:rPr>
          <w:t>targets</w:t>
        </w:r>
      </w:hyperlink>
      <w:r>
        <w:t>, al momento de hacer la petición se obtiene el siguiente resultado:</w:t>
      </w:r>
    </w:p>
    <w:p w14:paraId="11BF8F52" w14:textId="77777777" w:rsidR="00E2792C" w:rsidRPr="005C11B0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7CE9E82B" w14:textId="77777777" w:rsidR="00E2792C" w:rsidRPr="005C11B0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proofErr w:type="gramStart"/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status</w:t>
      </w:r>
      <w:proofErr w:type="gramEnd"/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"200"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347CC058" w14:textId="77777777" w:rsidR="00E2792C" w:rsidRPr="005C11B0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5C11B0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"detalle"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[</w:t>
      </w:r>
    </w:p>
    <w:p w14:paraId="13A8CB19" w14:textId="77777777" w:rsidR="00862299" w:rsidRPr="00862299" w:rsidRDefault="00E2792C" w:rsidP="00862299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="00862299" w:rsidRPr="0086229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{</w:t>
      </w:r>
    </w:p>
    <w:p w14:paraId="4D84409E" w14:textId="77777777" w:rsidR="00862299" w:rsidRPr="00862299" w:rsidRDefault="00862299" w:rsidP="00862299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862299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86229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proofErr w:type="spellStart"/>
      <w:r w:rsidRPr="0086229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id_</w:t>
      </w:r>
      <w:proofErr w:type="gramStart"/>
      <w:r w:rsidRPr="0086229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target</w:t>
      </w:r>
      <w:proofErr w:type="spellEnd"/>
      <w:proofErr w:type="gramEnd"/>
      <w:r w:rsidRPr="0086229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r w:rsidRPr="0086229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862299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862299">
        <w:rPr>
          <w:rFonts w:ascii="Courier New" w:eastAsia="Times New Roman" w:hAnsi="Courier New" w:cs="Courier New"/>
          <w:color w:val="B5CEA8"/>
          <w:kern w:val="0"/>
          <w:sz w:val="18"/>
          <w:szCs w:val="18"/>
          <w:lang w:eastAsia="es-MX"/>
        </w:rPr>
        <w:t>1</w:t>
      </w:r>
      <w:r w:rsidRPr="0086229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,</w:t>
      </w:r>
    </w:p>
    <w:p w14:paraId="65AFD2A0" w14:textId="77777777" w:rsidR="00862299" w:rsidRPr="00862299" w:rsidRDefault="00862299" w:rsidP="00862299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862299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    </w:t>
      </w:r>
      <w:r w:rsidRPr="0086229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proofErr w:type="gramStart"/>
      <w:r w:rsidRPr="0086229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target</w:t>
      </w:r>
      <w:proofErr w:type="gramEnd"/>
      <w:r w:rsidRPr="00862299">
        <w:rPr>
          <w:rFonts w:ascii="Courier New" w:eastAsia="Times New Roman" w:hAnsi="Courier New" w:cs="Courier New"/>
          <w:color w:val="9CDCFE"/>
          <w:kern w:val="0"/>
          <w:sz w:val="18"/>
          <w:szCs w:val="18"/>
          <w:lang w:eastAsia="es-MX"/>
        </w:rPr>
        <w:t>"</w:t>
      </w:r>
      <w:r w:rsidRPr="0086229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:</w:t>
      </w:r>
      <w:r w:rsidRPr="00862299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</w:t>
      </w:r>
      <w:r w:rsidRPr="00862299">
        <w:rPr>
          <w:rFonts w:ascii="Courier New" w:eastAsia="Times New Roman" w:hAnsi="Courier New" w:cs="Courier New"/>
          <w:color w:val="CE9178"/>
          <w:kern w:val="0"/>
          <w:sz w:val="18"/>
          <w:szCs w:val="18"/>
          <w:lang w:eastAsia="es-MX"/>
        </w:rPr>
        <w:t>"Público en General"</w:t>
      </w:r>
    </w:p>
    <w:p w14:paraId="25302D2D" w14:textId="77777777" w:rsidR="00862299" w:rsidRPr="00862299" w:rsidRDefault="00862299" w:rsidP="00862299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862299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    </w:t>
      </w:r>
      <w:r w:rsidRPr="00862299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},</w:t>
      </w:r>
    </w:p>
    <w:p w14:paraId="3675711A" w14:textId="4441E426" w:rsidR="00E2792C" w:rsidRPr="005C11B0" w:rsidRDefault="00E2792C" w:rsidP="00862299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  <w:t>    </w:t>
      </w: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]</w:t>
      </w:r>
    </w:p>
    <w:p w14:paraId="5280CD55" w14:textId="77777777" w:rsidR="00E2792C" w:rsidRPr="005C11B0" w:rsidRDefault="00E2792C" w:rsidP="00E2792C">
      <w:pPr>
        <w:shd w:val="clear" w:color="auto" w:fill="1E1E1E"/>
        <w:spacing w:before="0" w:after="0" w:line="270" w:lineRule="atLeast"/>
        <w:ind w:left="0" w:right="0"/>
        <w:rPr>
          <w:rFonts w:ascii="Courier New" w:eastAsia="Times New Roman" w:hAnsi="Courier New" w:cs="Courier New"/>
          <w:color w:val="D4D4D4"/>
          <w:kern w:val="0"/>
          <w:sz w:val="18"/>
          <w:szCs w:val="18"/>
          <w:lang w:eastAsia="es-MX"/>
        </w:rPr>
      </w:pPr>
      <w:r w:rsidRPr="005C11B0">
        <w:rPr>
          <w:rFonts w:ascii="Courier New" w:eastAsia="Times New Roman" w:hAnsi="Courier New" w:cs="Courier New"/>
          <w:color w:val="DCDCDC"/>
          <w:kern w:val="0"/>
          <w:sz w:val="18"/>
          <w:szCs w:val="18"/>
          <w:lang w:eastAsia="es-MX"/>
        </w:rPr>
        <w:t>}</w:t>
      </w:r>
    </w:p>
    <w:p w14:paraId="32521C62" w14:textId="77777777" w:rsidR="00E2792C" w:rsidRDefault="00E2792C" w:rsidP="00E2792C">
      <w:pPr>
        <w:spacing w:after="0"/>
        <w:ind w:left="0"/>
      </w:pPr>
    </w:p>
    <w:p w14:paraId="1317A1AA" w14:textId="77777777" w:rsidR="00E2792C" w:rsidRDefault="00E2792C" w:rsidP="00E2792C">
      <w:pPr>
        <w:spacing w:after="0"/>
        <w:ind w:left="0"/>
      </w:pPr>
      <w:r>
        <w:t>En donde:</w:t>
      </w:r>
    </w:p>
    <w:p w14:paraId="0CA1A3DE" w14:textId="77777777" w:rsidR="00E2792C" w:rsidRDefault="00E2792C" w:rsidP="00E2792C">
      <w:pPr>
        <w:pStyle w:val="Prrafodelista"/>
        <w:numPr>
          <w:ilvl w:val="0"/>
          <w:numId w:val="4"/>
        </w:numPr>
        <w:spacing w:after="0"/>
      </w:pPr>
      <w:proofErr w:type="gramStart"/>
      <w:r>
        <w:t>status</w:t>
      </w:r>
      <w:proofErr w:type="gramEnd"/>
      <w:r>
        <w:t>: Es el código de ejecución hacia la API, 200 es que todo salió correcto.</w:t>
      </w:r>
    </w:p>
    <w:p w14:paraId="30183C76" w14:textId="77777777" w:rsidR="00E2792C" w:rsidRDefault="00E2792C" w:rsidP="00E2792C">
      <w:pPr>
        <w:pStyle w:val="Prrafodelista"/>
        <w:numPr>
          <w:ilvl w:val="0"/>
          <w:numId w:val="4"/>
        </w:numPr>
        <w:spacing w:after="0"/>
      </w:pPr>
      <w:r>
        <w:t>detalle: Elemento donde se encontrará toda la información.</w:t>
      </w:r>
    </w:p>
    <w:p w14:paraId="2CD45947" w14:textId="749DDE24" w:rsidR="00E2792C" w:rsidRDefault="00E2792C" w:rsidP="00E2792C">
      <w:pPr>
        <w:pStyle w:val="Prrafodelista"/>
        <w:numPr>
          <w:ilvl w:val="1"/>
          <w:numId w:val="4"/>
        </w:numPr>
      </w:pPr>
      <w:proofErr w:type="spellStart"/>
      <w:r>
        <w:t>id_</w:t>
      </w:r>
      <w:proofErr w:type="gramStart"/>
      <w:r w:rsidR="00862299">
        <w:t>target</w:t>
      </w:r>
      <w:proofErr w:type="spellEnd"/>
      <w:proofErr w:type="gramEnd"/>
      <w:r>
        <w:t>: Identificador del</w:t>
      </w:r>
      <w:r w:rsidR="00862299">
        <w:t xml:space="preserve"> target</w:t>
      </w:r>
      <w:r>
        <w:t>.</w:t>
      </w:r>
    </w:p>
    <w:p w14:paraId="4DE6EB51" w14:textId="111AFAA8" w:rsidR="00E2792C" w:rsidRDefault="00862299" w:rsidP="00862299">
      <w:pPr>
        <w:pStyle w:val="Prrafodelista"/>
        <w:numPr>
          <w:ilvl w:val="1"/>
          <w:numId w:val="4"/>
        </w:numPr>
      </w:pPr>
      <w:proofErr w:type="gramStart"/>
      <w:r>
        <w:t>target</w:t>
      </w:r>
      <w:proofErr w:type="gramEnd"/>
      <w:r w:rsidR="00E2792C">
        <w:t xml:space="preserve">: </w:t>
      </w:r>
      <w:r>
        <w:t>Nombre del target</w:t>
      </w:r>
    </w:p>
    <w:p w14:paraId="1E384B69" w14:textId="77777777" w:rsidR="00182E34" w:rsidRDefault="00182E34" w:rsidP="00182E34">
      <w:pPr>
        <w:ind w:left="0"/>
      </w:pPr>
    </w:p>
    <w:p w14:paraId="773EC73F" w14:textId="77777777" w:rsidR="00862299" w:rsidRDefault="00862299" w:rsidP="00182E34">
      <w:pPr>
        <w:ind w:left="0"/>
      </w:pPr>
    </w:p>
    <w:p w14:paraId="7B0307A2" w14:textId="77777777" w:rsidR="00985705" w:rsidRDefault="00985705" w:rsidP="00985705">
      <w:pPr>
        <w:pStyle w:val="Ttulo2"/>
        <w:ind w:left="0"/>
      </w:pPr>
      <w:r>
        <w:t>Información general</w:t>
      </w:r>
    </w:p>
    <w:p w14:paraId="3E48C0AC" w14:textId="77777777" w:rsidR="00985705" w:rsidRDefault="00985705" w:rsidP="00985705">
      <w:pPr>
        <w:ind w:left="0"/>
        <w:jc w:val="both"/>
      </w:pPr>
      <w:r>
        <w:t xml:space="preserve">Es importante mencionar que, para hacer pruebas a los servicios se puede a través de la herramienta </w:t>
      </w:r>
      <w:proofErr w:type="spellStart"/>
      <w:r>
        <w:t>Postman</w:t>
      </w:r>
      <w:proofErr w:type="spellEnd"/>
      <w:r>
        <w:t>.</w:t>
      </w:r>
    </w:p>
    <w:p w14:paraId="5B482D69" w14:textId="77777777" w:rsidR="00985705" w:rsidRPr="00182E34" w:rsidRDefault="00985705" w:rsidP="00182E34">
      <w:pPr>
        <w:ind w:left="0"/>
      </w:pPr>
    </w:p>
    <w:sectPr w:rsidR="00985705" w:rsidRPr="00182E34" w:rsidSect="00E84F9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71B34" w14:textId="77777777" w:rsidR="002971F2" w:rsidRDefault="002971F2" w:rsidP="00A66B18">
      <w:pPr>
        <w:spacing w:before="0" w:after="0"/>
      </w:pPr>
      <w:r>
        <w:separator/>
      </w:r>
    </w:p>
  </w:endnote>
  <w:endnote w:type="continuationSeparator" w:id="0">
    <w:p w14:paraId="1D834BEA" w14:textId="77777777" w:rsidR="002971F2" w:rsidRDefault="002971F2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2CE05" w14:textId="77777777" w:rsidR="002971F2" w:rsidRDefault="002971F2" w:rsidP="00A66B18">
      <w:pPr>
        <w:spacing w:before="0" w:after="0"/>
      </w:pPr>
      <w:r>
        <w:separator/>
      </w:r>
    </w:p>
  </w:footnote>
  <w:footnote w:type="continuationSeparator" w:id="0">
    <w:p w14:paraId="0C9B03E3" w14:textId="77777777" w:rsidR="002971F2" w:rsidRDefault="002971F2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2204F"/>
    <w:multiLevelType w:val="hybridMultilevel"/>
    <w:tmpl w:val="5F42C3E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2C75C3"/>
    <w:multiLevelType w:val="hybridMultilevel"/>
    <w:tmpl w:val="1146F86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7D1EAF"/>
    <w:multiLevelType w:val="hybridMultilevel"/>
    <w:tmpl w:val="8AD6AA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10783"/>
    <w:multiLevelType w:val="multilevel"/>
    <w:tmpl w:val="DDFA4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568070">
    <w:abstractNumId w:val="0"/>
  </w:num>
  <w:num w:numId="2" w16cid:durableId="259607127">
    <w:abstractNumId w:val="1"/>
  </w:num>
  <w:num w:numId="3" w16cid:durableId="981471889">
    <w:abstractNumId w:val="3"/>
  </w:num>
  <w:num w:numId="4" w16cid:durableId="777456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AF"/>
    <w:rsid w:val="00030C2F"/>
    <w:rsid w:val="000415C8"/>
    <w:rsid w:val="00083BAA"/>
    <w:rsid w:val="000D2EC3"/>
    <w:rsid w:val="0010680C"/>
    <w:rsid w:val="0012464A"/>
    <w:rsid w:val="00152B0B"/>
    <w:rsid w:val="00165B25"/>
    <w:rsid w:val="001766D6"/>
    <w:rsid w:val="00182E34"/>
    <w:rsid w:val="00192419"/>
    <w:rsid w:val="001A06E1"/>
    <w:rsid w:val="001A07CB"/>
    <w:rsid w:val="001C270D"/>
    <w:rsid w:val="001E2320"/>
    <w:rsid w:val="00212EFB"/>
    <w:rsid w:val="00214E28"/>
    <w:rsid w:val="00255543"/>
    <w:rsid w:val="002971F2"/>
    <w:rsid w:val="00352B81"/>
    <w:rsid w:val="00394757"/>
    <w:rsid w:val="003A0150"/>
    <w:rsid w:val="003D7E46"/>
    <w:rsid w:val="003E24DF"/>
    <w:rsid w:val="0041428F"/>
    <w:rsid w:val="004211E9"/>
    <w:rsid w:val="00457A2D"/>
    <w:rsid w:val="004842ED"/>
    <w:rsid w:val="004858D5"/>
    <w:rsid w:val="004A2B0D"/>
    <w:rsid w:val="0051505B"/>
    <w:rsid w:val="005319AF"/>
    <w:rsid w:val="005C11B0"/>
    <w:rsid w:val="005C2210"/>
    <w:rsid w:val="005C3E6E"/>
    <w:rsid w:val="00615018"/>
    <w:rsid w:val="0062123A"/>
    <w:rsid w:val="006425B6"/>
    <w:rsid w:val="00646E75"/>
    <w:rsid w:val="0067257E"/>
    <w:rsid w:val="006F6F10"/>
    <w:rsid w:val="00783E79"/>
    <w:rsid w:val="007B5AE8"/>
    <w:rsid w:val="007F5192"/>
    <w:rsid w:val="00831721"/>
    <w:rsid w:val="00862299"/>
    <w:rsid w:val="00862A06"/>
    <w:rsid w:val="009463C7"/>
    <w:rsid w:val="00985705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B93312"/>
    <w:rsid w:val="00BA5A8F"/>
    <w:rsid w:val="00BA7E74"/>
    <w:rsid w:val="00C701F7"/>
    <w:rsid w:val="00C70786"/>
    <w:rsid w:val="00D10958"/>
    <w:rsid w:val="00D5137B"/>
    <w:rsid w:val="00D66593"/>
    <w:rsid w:val="00DE6DA2"/>
    <w:rsid w:val="00DF2D30"/>
    <w:rsid w:val="00E2792C"/>
    <w:rsid w:val="00E4786A"/>
    <w:rsid w:val="00E55D74"/>
    <w:rsid w:val="00E6540C"/>
    <w:rsid w:val="00E81E2A"/>
    <w:rsid w:val="00E84F9B"/>
    <w:rsid w:val="00EE0952"/>
    <w:rsid w:val="00EF5E23"/>
    <w:rsid w:val="00F868D9"/>
    <w:rsid w:val="00FE0F43"/>
    <w:rsid w:val="00FE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FF0D8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MX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82E34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styleId="Hipervnculo">
    <w:name w:val="Hyperlink"/>
    <w:basedOn w:val="Fuentedeprrafopredeter"/>
    <w:uiPriority w:val="99"/>
    <w:unhideWhenUsed/>
    <w:rsid w:val="005319AF"/>
    <w:rPr>
      <w:color w:val="F491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rsid w:val="005319AF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BA5A8F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color w:val="auto"/>
      <w:kern w:val="0"/>
      <w:szCs w:val="24"/>
      <w:lang w:eastAsia="es-MX"/>
    </w:rPr>
  </w:style>
  <w:style w:type="character" w:customStyle="1" w:styleId="property">
    <w:name w:val="property"/>
    <w:basedOn w:val="Fuentedeprrafopredeter"/>
    <w:rsid w:val="00BA5A8F"/>
  </w:style>
  <w:style w:type="character" w:customStyle="1" w:styleId="type-string">
    <w:name w:val="type-string"/>
    <w:basedOn w:val="Fuentedeprrafopredeter"/>
    <w:rsid w:val="00BA5A8F"/>
  </w:style>
  <w:style w:type="character" w:customStyle="1" w:styleId="type-number">
    <w:name w:val="type-number"/>
    <w:basedOn w:val="Fuentedeprrafopredeter"/>
    <w:rsid w:val="00BA5A8F"/>
  </w:style>
  <w:style w:type="paragraph" w:styleId="Prrafodelista">
    <w:name w:val="List Paragraph"/>
    <w:basedOn w:val="Normal"/>
    <w:uiPriority w:val="34"/>
    <w:rsid w:val="00BA5A8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6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9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0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71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1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14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2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0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6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9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8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5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79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6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8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2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2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2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8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14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0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4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1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33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0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1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86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3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9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1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8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8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7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7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66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1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2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8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9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1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0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3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8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9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62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0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6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0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3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0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13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3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26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16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6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3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2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0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64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7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3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66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2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2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23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0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7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5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7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3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4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57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43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7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9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7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6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5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41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8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13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8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3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93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6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6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20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2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5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1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8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5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4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3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0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3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7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7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3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5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07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6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2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2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1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1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33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0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15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0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5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6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0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1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5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6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2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7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0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7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7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2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35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7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3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6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0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5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1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7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4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7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90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4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8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68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5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7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52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6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6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93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15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0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4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7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54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2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9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7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2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7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4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7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7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0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27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8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4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1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35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4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1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6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1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45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8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0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55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2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1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7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8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8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8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7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9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0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91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1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3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4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8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72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7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95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6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9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3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9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6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7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6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5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84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4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4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8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7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1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68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06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4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9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6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2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9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1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1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5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2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7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6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6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3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70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0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3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82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8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7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3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9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2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8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0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6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7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7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75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6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93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0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3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7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8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3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9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0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40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9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6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62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3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7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87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8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7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4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iramarlab.mx/api-erp/public/areas" TargetMode="External"/><Relationship Id="rId18" Type="http://schemas.openxmlformats.org/officeDocument/2006/relationships/hyperlink" Target="https://miramarlab.mx/api-erp/public/marca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miramarlab.mx/api-erp/public/%20items/%7bid_cotizacion%7d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miramarlab.mx/api-erp/public/clientes" TargetMode="External"/><Relationship Id="rId17" Type="http://schemas.openxmlformats.org/officeDocument/2006/relationships/hyperlink" Target="https://miramarlab.mx/api-erp/public/marca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iramarlab.mx/api-erp/public/ov/%7bid_laboratorio%7d" TargetMode="External"/><Relationship Id="rId20" Type="http://schemas.openxmlformats.org/officeDocument/2006/relationships/hyperlink" Target="https://miramarlab.mx/api-erp/public/cotizaciones/%7bid_ov%7d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miramarlab.mx/api-erp/public/ov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miramarlab.mx/api-erp/public/marca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iramarlab.mx/api-erp/public/entregables" TargetMode="External"/><Relationship Id="rId22" Type="http://schemas.openxmlformats.org/officeDocument/2006/relationships/hyperlink" Target="https://miramarlab.mx/api-erp/public/target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AppData\Local\Microsoft\Office\16.0\DTS\es-MX%7b224B3D1F-55F1-4DEA-88D3-A1E3BCDC0A4F%7d\%7b2010856F-B983-4746-B9FF-A7CA15CAA6DF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5152636-9CA9-46A4-8B7C-2503C1B5AF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{2010856F-B983-4746-B9FF-A7CA15CAA6DF}tf56348247_win32</Template>
  <TotalTime>0</TotalTime>
  <Pages>12</Pages>
  <Words>1938</Words>
  <Characters>10662</Characters>
  <Application>Microsoft Office Word</Application>
  <DocSecurity>0</DocSecurity>
  <Lines>88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2023-11-10T20:14:00Z</dcterms:created>
  <dcterms:modified xsi:type="dcterms:W3CDTF">2023-12-08T19:30:00Z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